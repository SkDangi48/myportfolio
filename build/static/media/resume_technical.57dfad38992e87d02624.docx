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6A4" w:rsidRPr="00C82E95" w:rsidRDefault="00C9019A" w:rsidP="00097200">
      <w:pPr>
        <w:pStyle w:val="SectionHeading"/>
        <w:ind w:left="-54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5A4F9" wp14:editId="56D6C124">
                <wp:simplePos x="0" y="0"/>
                <wp:positionH relativeFrom="column">
                  <wp:posOffset>-2915285</wp:posOffset>
                </wp:positionH>
                <wp:positionV relativeFrom="paragraph">
                  <wp:posOffset>4445</wp:posOffset>
                </wp:positionV>
                <wp:extent cx="2257425" cy="2628900"/>
                <wp:effectExtent l="0" t="0" r="9525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62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Verdana" w:hAnsi="Verdana"/>
                                <w:b/>
                                <w:sz w:val="44"/>
                                <w:szCs w:val="44"/>
                              </w:rPr>
                              <w:alias w:val="Your Name"/>
                              <w:tag w:val=""/>
                              <w:id w:val="-1010522535"/>
                              <w:placeholder>
                                <w:docPart w:val="7D8EB3303DAD4A14BECC4BBBD2B3314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 w:multiLine="1"/>
                            </w:sdtPr>
                            <w:sdtEndPr/>
                            <w:sdtContent>
                              <w:p w:rsidR="005B66A4" w:rsidRPr="00916E24" w:rsidRDefault="00C9019A" w:rsidP="00916E24">
                                <w:pPr>
                                  <w:pStyle w:val="Name"/>
                                  <w:jc w:val="both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667366">
                                  <w:rPr>
                                    <w:rFonts w:ascii="Verdana" w:hAnsi="Verdana"/>
                                    <w:b/>
                                    <w:sz w:val="44"/>
                                    <w:szCs w:val="44"/>
                                  </w:rPr>
                                  <w:t>Satish Kumar</w:t>
                                </w:r>
                              </w:p>
                            </w:sdtContent>
                          </w:sdt>
                          <w:p w:rsidR="005B66A4" w:rsidRDefault="00916E24" w:rsidP="00097200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ind w:right="-180"/>
                              <w:jc w:val="both"/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C9019A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>React Developer</w:t>
                            </w:r>
                          </w:p>
                          <w:p w:rsidR="00916E24" w:rsidRPr="00916E24" w:rsidRDefault="00097200" w:rsidP="00916E24">
                            <w:pPr>
                              <w:pStyle w:val="KeyPoint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t xml:space="preserve">     </w:t>
                            </w: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5A30410" wp14:editId="59DF887E">
                                  <wp:extent cx="1933575" cy="1695450"/>
                                  <wp:effectExtent l="0" t="0" r="9525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WhatsApp Image 2021-07-11 at 08.14.58.jpe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4529" cy="17138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5A4F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229.55pt;margin-top:.35pt;width:177.75pt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" filled="f" stroked="f" strokeweight=".5pt">
                <v:textbox inset="0,0,0,0">
                  <w:txbxContent>
                    <w:sdt>
                      <w:sdtPr>
                        <w:rPr>
                          <w:rFonts w:ascii="Verdana" w:hAnsi="Verdana"/>
                          <w:b/>
                          <w:sz w:val="44"/>
                          <w:szCs w:val="44"/>
                        </w:rPr>
                        <w:alias w:val="Your Name"/>
                        <w:tag w:val=""/>
                        <w:id w:val="-1010522535"/>
                        <w:placeholder>
                          <w:docPart w:val="7D8EB3303DAD4A14BECC4BBBD2B3314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 w:multiLine="1"/>
                      </w:sdtPr>
                      <w:sdtEndPr/>
                      <w:sdtContent>
                        <w:p w:rsidR="005B66A4" w:rsidRPr="00916E24" w:rsidRDefault="00C9019A" w:rsidP="00916E24">
                          <w:pPr>
                            <w:pStyle w:val="Name"/>
                            <w:jc w:val="both"/>
                            <w:rPr>
                              <w:b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44"/>
                              <w:szCs w:val="44"/>
                            </w:rPr>
                            <w:t xml:space="preserve"> </w:t>
                          </w:r>
                          <w:r w:rsidR="00667366">
                            <w:rPr>
                              <w:rFonts w:ascii="Verdana" w:hAnsi="Verdana"/>
                              <w:b/>
                              <w:sz w:val="44"/>
                              <w:szCs w:val="44"/>
                            </w:rPr>
                            <w:t>Satish Kumar</w:t>
                          </w:r>
                        </w:p>
                      </w:sdtContent>
                    </w:sdt>
                    <w:p w:rsidR="005B66A4" w:rsidRDefault="00916E24" w:rsidP="00097200">
                      <w:pPr>
                        <w:pStyle w:val="KeyPoint"/>
                        <w:numPr>
                          <w:ilvl w:val="0"/>
                          <w:numId w:val="0"/>
                        </w:numPr>
                        <w:ind w:right="-180"/>
                        <w:jc w:val="both"/>
                        <w:rPr>
                          <w:rFonts w:ascii="Verdana" w:hAnsi="Verdana"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 </w:t>
                      </w:r>
                      <w:r w:rsidR="00C9019A">
                        <w:rPr>
                          <w:rFonts w:ascii="Verdana" w:hAnsi="Verdana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32"/>
                          <w:szCs w:val="32"/>
                        </w:rPr>
                        <w:t>React Developer</w:t>
                      </w:r>
                    </w:p>
                    <w:p w:rsidR="00916E24" w:rsidRPr="00916E24" w:rsidRDefault="00097200" w:rsidP="00916E24">
                      <w:pPr>
                        <w:pStyle w:val="KeyPoint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ascii="Verdana" w:hAnsi="Verdana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t xml:space="preserve">     </w:t>
                      </w: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5A30410" wp14:editId="59DF887E">
                            <wp:extent cx="1933575" cy="1695450"/>
                            <wp:effectExtent l="0" t="0" r="9525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WhatsApp Image 2021-07-11 at 08.14.58.jpe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4529" cy="1713823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2FC" w:rsidRPr="00C82E95">
        <w:rPr>
          <w:rFonts w:ascii="Verdana" w:hAnsi="Verdana"/>
          <w:b/>
          <w:sz w:val="28"/>
          <w:szCs w:val="28"/>
        </w:rPr>
        <w:t>Objective</w:t>
      </w:r>
    </w:p>
    <w:p w:rsidR="005B66A4" w:rsidRDefault="00C82E95" w:rsidP="00C82E95">
      <w:r w:rsidRPr="00C82E95">
        <w:rPr>
          <w:rFonts w:ascii="Verdana" w:hAnsi="Verdana"/>
        </w:rPr>
        <w:t>To work for an organization which provides me the opportunities to improve my skills and knowledge to grow along with the organization objective</w:t>
      </w:r>
      <w:r w:rsidRPr="00C82E95">
        <w:t>.</w:t>
      </w:r>
    </w:p>
    <w:p w:rsidR="00C9019A" w:rsidRPr="00E176FC" w:rsidRDefault="00C9019A" w:rsidP="00C9019A">
      <w:pPr>
        <w:pStyle w:val="SectionHeading"/>
        <w:ind w:left="-540"/>
        <w:rPr>
          <w:rFonts w:ascii="Verdana" w:hAnsi="Verdana"/>
          <w:b/>
          <w:sz w:val="28"/>
          <w:szCs w:val="28"/>
        </w:rPr>
      </w:pPr>
      <w:r w:rsidRPr="00E176FC">
        <w:rPr>
          <w:rFonts w:ascii="Verdana" w:hAnsi="Verdana"/>
          <w:b/>
          <w:sz w:val="28"/>
          <w:szCs w:val="28"/>
        </w:rPr>
        <w:t>Education</w:t>
      </w:r>
    </w:p>
    <w:sdt>
      <w:sdtPr>
        <w:rPr>
          <w:sz w:val="20"/>
        </w:rPr>
        <w:id w:val="-93781616"/>
        <w15:repeatingSection/>
      </w:sdtPr>
      <w:sdtEndPr>
        <w:rPr>
          <w:sz w:val="18"/>
        </w:rPr>
      </w:sdtEndPr>
      <w:sdtContent>
        <w:sdt>
          <w:sdtPr>
            <w:rPr>
              <w:sz w:val="20"/>
            </w:rPr>
            <w:id w:val="301266699"/>
            <w:placeholder>
              <w:docPart w:val="2EB1CEC100B54518BD52F2040B8B8998"/>
            </w:placeholder>
            <w15:repeatingSectionItem/>
          </w:sdtPr>
          <w:sdtEndPr>
            <w:rPr>
              <w:sz w:val="18"/>
            </w:rPr>
          </w:sdtEndPr>
          <w:sdtContent>
            <w:p w:rsidR="00C9019A" w:rsidRDefault="005A1C6D" w:rsidP="00C9019A">
              <w:pPr>
                <w:pStyle w:val="ResumeDate"/>
              </w:pPr>
              <w:r w:rsidRPr="00C82E95">
                <w:rPr>
                  <w:rFonts w:ascii="Verdana" w:hAnsi="Verdana"/>
                  <w:noProof/>
                  <w:sz w:val="28"/>
                  <w:szCs w:val="28"/>
                  <w:lang w:eastAsia="en-US"/>
                </w:rPr>
                <mc:AlternateContent>
                  <mc:Choice Requires="wps">
                    <w:drawing>
                      <wp:anchor distT="0" distB="0" distL="114300" distR="114300" simplePos="0" relativeHeight="251670528" behindDoc="0" locked="0" layoutInCell="1" allowOverlap="1" wp14:anchorId="1B690DA2" wp14:editId="283CB62D">
                        <wp:simplePos x="0" y="0"/>
                        <wp:positionH relativeFrom="column">
                          <wp:posOffset>-2809875</wp:posOffset>
                        </wp:positionH>
                        <wp:positionV relativeFrom="paragraph">
                          <wp:posOffset>1276985</wp:posOffset>
                        </wp:positionV>
                        <wp:extent cx="2181225" cy="1809750"/>
                        <wp:effectExtent l="0" t="0" r="0" b="0"/>
                        <wp:wrapNone/>
                        <wp:docPr id="5" name="Text Box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181225" cy="1809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9019A" w:rsidRDefault="00C9019A" w:rsidP="00C9019A">
                                    <w:pPr>
                                      <w:ind w:left="180" w:right="15"/>
                                      <w:rPr>
                                        <w:rFonts w:ascii="Verdana" w:hAnsi="Verdana"/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 w:rsidRPr="00E12938">
                                      <w:rPr>
                                        <w:rFonts w:ascii="Verdana" w:hAnsi="Verdana"/>
                                        <w:b/>
                                        <w:sz w:val="32"/>
                                        <w:szCs w:val="32"/>
                                      </w:rPr>
                                      <w:t>ABOUT ME</w:t>
                                    </w:r>
                                  </w:p>
                                  <w:p w:rsidR="00C9019A" w:rsidRPr="008B53EA" w:rsidRDefault="00C9019A" w:rsidP="00C9019A">
                                    <w:pPr>
                                      <w:ind w:right="15"/>
                                      <w:rPr>
                                        <w:rFonts w:ascii="Verdana" w:hAnsi="Verdana"/>
                                        <w:sz w:val="22"/>
                                        <w:szCs w:val="22"/>
                                      </w:rPr>
                                    </w:pPr>
                                    <w:r w:rsidRPr="008B53EA">
                                      <w:rPr>
                                        <w:rFonts w:ascii="Verdana" w:hAnsi="Verdana"/>
                                      </w:rPr>
                                      <w:t>A professional React Developer fr</w:t>
                                    </w:r>
                                    <w:r w:rsidR="00775340">
                                      <w:rPr>
                                        <w:rFonts w:ascii="Verdana" w:hAnsi="Verdana"/>
                                      </w:rPr>
                                      <w:t>om</w:t>
                                    </w:r>
                                    <w:r w:rsidRPr="008B53EA">
                                      <w:rPr>
                                        <w:rFonts w:ascii="Verdana" w:hAnsi="Verdana"/>
                                      </w:rPr>
                                      <w:t xml:space="preserve"> past</w:t>
                                    </w:r>
                                    <w:bookmarkStart w:id="0" w:name="_GoBack"/>
                                    <w:bookmarkEnd w:id="0"/>
                                    <w:r w:rsidRPr="008B53EA">
                                      <w:rPr>
                                        <w:rFonts w:ascii="Verdana" w:hAnsi="Verdana"/>
                                      </w:rPr>
                                      <w:t xml:space="preserve"> 1 years and </w:t>
                                    </w:r>
                                    <w:r>
                                      <w:rPr>
                                        <w:rFonts w:ascii="Verdana" w:hAnsi="Verdana"/>
                                      </w:rPr>
                                      <w:t xml:space="preserve">a working Professional as a </w:t>
                                    </w:r>
                                    <w:r w:rsidR="00775340">
                                      <w:rPr>
                                        <w:rFonts w:ascii="Verdana" w:hAnsi="Verdana"/>
                                      </w:rPr>
                                      <w:t xml:space="preserve">Process </w:t>
                                    </w:r>
                                    <w:r>
                                      <w:rPr>
                                        <w:rFonts w:ascii="Verdana" w:hAnsi="Verdana"/>
                                      </w:rPr>
                                      <w:t>Associate in Paytm Payments Bank</w:t>
                                    </w:r>
                                    <w:r w:rsidRPr="008B53EA">
                                      <w:rPr>
                                        <w:rFonts w:ascii="Verdana" w:hAnsi="Verdana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1B690DA2" id="Text Box 5" o:spid="_x0000_s1027" type="#_x0000_t202" style="position:absolute;margin-left:-221.25pt;margin-top:100.55pt;width:171.75pt;height:14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" filled="f" stroked="f" strokeweight=".5pt">
                        <v:textbox>
                          <w:txbxContent>
                            <w:p w:rsidR="00C9019A" w:rsidRDefault="00C9019A" w:rsidP="00C9019A">
                              <w:pPr>
                                <w:ind w:left="180" w:right="15"/>
                                <w:rPr>
                                  <w:rFonts w:ascii="Verdana" w:hAnsi="Verdana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12938">
                                <w:rPr>
                                  <w:rFonts w:ascii="Verdana" w:hAnsi="Verdana"/>
                                  <w:b/>
                                  <w:sz w:val="32"/>
                                  <w:szCs w:val="32"/>
                                </w:rPr>
                                <w:t>ABOUT ME</w:t>
                              </w:r>
                            </w:p>
                            <w:p w:rsidR="00C9019A" w:rsidRPr="008B53EA" w:rsidRDefault="00C9019A" w:rsidP="00C9019A">
                              <w:pPr>
                                <w:ind w:right="15"/>
                                <w:rPr>
                                  <w:rFonts w:ascii="Verdana" w:hAnsi="Verdana"/>
                                  <w:sz w:val="22"/>
                                  <w:szCs w:val="22"/>
                                </w:rPr>
                              </w:pPr>
                              <w:r w:rsidRPr="008B53EA">
                                <w:rPr>
                                  <w:rFonts w:ascii="Verdana" w:hAnsi="Verdana"/>
                                </w:rPr>
                                <w:t>A professional React Developer fr</w:t>
                              </w:r>
                              <w:r w:rsidR="00775340">
                                <w:rPr>
                                  <w:rFonts w:ascii="Verdana" w:hAnsi="Verdana"/>
                                </w:rPr>
                                <w:t>om</w:t>
                              </w:r>
                              <w:r w:rsidRPr="008B53EA">
                                <w:rPr>
                                  <w:rFonts w:ascii="Verdana" w:hAnsi="Verdana"/>
                                </w:rPr>
                                <w:t xml:space="preserve"> past</w:t>
                              </w:r>
                              <w:bookmarkStart w:id="1" w:name="_GoBack"/>
                              <w:bookmarkEnd w:id="1"/>
                              <w:r w:rsidRPr="008B53EA">
                                <w:rPr>
                                  <w:rFonts w:ascii="Verdana" w:hAnsi="Verdana"/>
                                </w:rPr>
                                <w:t xml:space="preserve"> 1 years and </w:t>
                              </w:r>
                              <w:r>
                                <w:rPr>
                                  <w:rFonts w:ascii="Verdana" w:hAnsi="Verdana"/>
                                </w:rPr>
                                <w:t xml:space="preserve">a working Professional as a </w:t>
                              </w:r>
                              <w:r w:rsidR="00775340">
                                <w:rPr>
                                  <w:rFonts w:ascii="Verdana" w:hAnsi="Verdana"/>
                                </w:rPr>
                                <w:t xml:space="preserve">Process </w:t>
                              </w:r>
                              <w:r>
                                <w:rPr>
                                  <w:rFonts w:ascii="Verdana" w:hAnsi="Verdana"/>
                                </w:rPr>
                                <w:t>Associate in Paytm Payments Bank</w:t>
                              </w:r>
                              <w:r w:rsidRPr="008B53EA">
                                <w:rPr>
                                  <w:rFonts w:ascii="Verdana" w:hAnsi="Verdana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C9019A" w:rsidRPr="00097200">
                <w:rPr>
                  <w:rFonts w:ascii="Verdana" w:hAnsi="Verdana"/>
                  <w:b/>
                  <w:noProof/>
                  <w:sz w:val="28"/>
                  <w:szCs w:val="28"/>
                  <w:lang w:eastAsia="en-US"/>
                </w:rPr>
                <mc:AlternateContent>
                  <mc:Choice Requires="wps">
                    <w:drawing>
                      <wp:anchor distT="0" distB="0" distL="114300" distR="114300" simplePos="0" relativeHeight="251657215" behindDoc="0" locked="0" layoutInCell="1" allowOverlap="1" wp14:anchorId="1C6AA653" wp14:editId="427B8EED">
                        <wp:simplePos x="0" y="0"/>
                        <wp:positionH relativeFrom="column">
                          <wp:posOffset>-2914650</wp:posOffset>
                        </wp:positionH>
                        <wp:positionV relativeFrom="paragraph">
                          <wp:posOffset>562609</wp:posOffset>
                        </wp:positionV>
                        <wp:extent cx="2362200" cy="2733675"/>
                        <wp:effectExtent l="0" t="0" r="19050" b="28575"/>
                        <wp:wrapNone/>
                        <wp:docPr id="4" name="Rounded Rectangle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362200" cy="2733675"/>
                                </a:xfrm>
                                <a:prstGeom prst="roundRect">
                                  <a:avLst>
                                    <a:gd name="adj" fmla="val 15110"/>
                                  </a:avLst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oundrect w14:anchorId="59FE784A" id="Rounded Rectangle 4" o:spid="_x0000_s1026" style="position:absolute;margin-left:-229.5pt;margin-top:44.3pt;width:186pt;height:215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9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" fillcolor="white [3212]" strokecolor="#0d5571 [1604]" strokeweight="1.25pt"/>
                    </w:pict>
                  </mc:Fallback>
                </mc:AlternateContent>
              </w:r>
            </w:p>
            <w:tbl>
              <w:tblPr>
                <w:tblStyle w:val="TableGrid"/>
                <w:tblW w:w="7233" w:type="dxa"/>
                <w:tblInd w:w="-291" w:type="dxa"/>
                <w:tblLook w:val="04A0" w:firstRow="1" w:lastRow="0" w:firstColumn="1" w:lastColumn="0" w:noHBand="0" w:noVBand="1"/>
              </w:tblPr>
              <w:tblGrid>
                <w:gridCol w:w="1892"/>
                <w:gridCol w:w="2132"/>
                <w:gridCol w:w="1411"/>
                <w:gridCol w:w="1798"/>
              </w:tblGrid>
              <w:tr w:rsidR="00C9019A" w:rsidRPr="00B222C8" w:rsidTr="00BF0A11">
                <w:trPr>
                  <w:trHeight w:val="317"/>
                </w:trPr>
                <w:tc>
                  <w:tcPr>
                    <w:tcW w:w="1892" w:type="dxa"/>
                  </w:tcPr>
                  <w:p w:rsidR="00C9019A" w:rsidRPr="00B222C8" w:rsidRDefault="00C9019A" w:rsidP="004F1808">
                    <w:pPr>
                      <w:pStyle w:val="ResumeDate"/>
                      <w:spacing w:line="300" w:lineRule="auto"/>
                      <w:jc w:val="left"/>
                      <w:rPr>
                        <w:rFonts w:ascii="Verdana" w:hAnsi="Verdana"/>
                        <w:b/>
                      </w:rPr>
                    </w:pPr>
                    <w:r w:rsidRPr="00B222C8">
                      <w:rPr>
                        <w:rFonts w:ascii="Verdana" w:hAnsi="Verdana"/>
                        <w:b/>
                      </w:rPr>
                      <w:t xml:space="preserve">   Qualification</w:t>
                    </w:r>
                  </w:p>
                </w:tc>
                <w:tc>
                  <w:tcPr>
                    <w:tcW w:w="2132" w:type="dxa"/>
                  </w:tcPr>
                  <w:p w:rsidR="00C9019A" w:rsidRPr="00B222C8" w:rsidRDefault="00C9019A" w:rsidP="004F1808">
                    <w:pPr>
                      <w:pStyle w:val="ResumeDate"/>
                      <w:spacing w:line="300" w:lineRule="auto"/>
                      <w:jc w:val="left"/>
                      <w:rPr>
                        <w:rFonts w:ascii="Verdana" w:hAnsi="Verdana"/>
                        <w:b/>
                      </w:rPr>
                    </w:pPr>
                    <w:r w:rsidRPr="00B222C8">
                      <w:rPr>
                        <w:rFonts w:ascii="Verdana" w:hAnsi="Verdana"/>
                        <w:b/>
                      </w:rPr>
                      <w:t xml:space="preserve">      Institute</w:t>
                    </w:r>
                  </w:p>
                </w:tc>
                <w:tc>
                  <w:tcPr>
                    <w:tcW w:w="1411" w:type="dxa"/>
                  </w:tcPr>
                  <w:p w:rsidR="00C9019A" w:rsidRPr="00B222C8" w:rsidRDefault="00C9019A" w:rsidP="004F1808">
                    <w:pPr>
                      <w:pStyle w:val="ResumeDate"/>
                      <w:spacing w:line="300" w:lineRule="auto"/>
                      <w:jc w:val="left"/>
                      <w:rPr>
                        <w:rFonts w:ascii="Verdana" w:hAnsi="Verdana"/>
                        <w:b/>
                      </w:rPr>
                    </w:pPr>
                    <w:r w:rsidRPr="00B222C8">
                      <w:rPr>
                        <w:rFonts w:ascii="Verdana" w:hAnsi="Verdana"/>
                        <w:b/>
                      </w:rPr>
                      <w:t xml:space="preserve">      Board</w:t>
                    </w:r>
                  </w:p>
                </w:tc>
                <w:tc>
                  <w:tcPr>
                    <w:tcW w:w="1798" w:type="dxa"/>
                  </w:tcPr>
                  <w:p w:rsidR="00C9019A" w:rsidRPr="00B222C8" w:rsidRDefault="00C9019A" w:rsidP="004F1808">
                    <w:pPr>
                      <w:pStyle w:val="ResumeDate"/>
                      <w:spacing w:line="300" w:lineRule="auto"/>
                      <w:jc w:val="left"/>
                      <w:rPr>
                        <w:rFonts w:ascii="Verdana" w:hAnsi="Verdana"/>
                        <w:b/>
                      </w:rPr>
                    </w:pPr>
                    <w:r w:rsidRPr="00B222C8">
                      <w:rPr>
                        <w:rFonts w:ascii="Verdana" w:hAnsi="Verdana"/>
                        <w:b/>
                      </w:rPr>
                      <w:t xml:space="preserve">Completion Year </w:t>
                    </w:r>
                  </w:p>
                </w:tc>
              </w:tr>
              <w:tr w:rsidR="00C9019A" w:rsidRPr="00B222C8" w:rsidTr="00BF0A11">
                <w:trPr>
                  <w:trHeight w:val="475"/>
                </w:trPr>
                <w:tc>
                  <w:tcPr>
                    <w:tcW w:w="1892" w:type="dxa"/>
                  </w:tcPr>
                  <w:p w:rsidR="00C9019A" w:rsidRPr="00B222C8" w:rsidRDefault="00C9019A" w:rsidP="004F1808">
                    <w:pPr>
                      <w:pStyle w:val="ResumeDate"/>
                      <w:spacing w:line="300" w:lineRule="auto"/>
                      <w:jc w:val="left"/>
                      <w:rPr>
                        <w:rFonts w:ascii="Verdana" w:hAnsi="Verdana"/>
                      </w:rPr>
                    </w:pPr>
                    <w:r w:rsidRPr="00B222C8">
                      <w:rPr>
                        <w:rFonts w:ascii="Verdana" w:hAnsi="Verdana"/>
                      </w:rPr>
                      <w:t xml:space="preserve"> B.E</w:t>
                    </w:r>
                  </w:p>
                </w:tc>
                <w:tc>
                  <w:tcPr>
                    <w:tcW w:w="2132" w:type="dxa"/>
                  </w:tcPr>
                  <w:p w:rsidR="00C9019A" w:rsidRPr="00B222C8" w:rsidRDefault="00C9019A" w:rsidP="004F1808">
                    <w:pPr>
                      <w:pStyle w:val="ResumeDate"/>
                      <w:spacing w:line="300" w:lineRule="auto"/>
                      <w:jc w:val="left"/>
                      <w:rPr>
                        <w:rFonts w:ascii="Verdana" w:hAnsi="Verdana"/>
                      </w:rPr>
                    </w:pPr>
                    <w:r w:rsidRPr="00B222C8">
                      <w:rPr>
                        <w:rFonts w:ascii="Verdana" w:hAnsi="Verdana"/>
                      </w:rPr>
                      <w:t>Institute of Technology &amp; Management</w:t>
                    </w:r>
                  </w:p>
                </w:tc>
                <w:tc>
                  <w:tcPr>
                    <w:tcW w:w="1411" w:type="dxa"/>
                  </w:tcPr>
                  <w:p w:rsidR="00C9019A" w:rsidRPr="00B222C8" w:rsidRDefault="00C9019A" w:rsidP="004F1808">
                    <w:pPr>
                      <w:pStyle w:val="ResumeDate"/>
                      <w:spacing w:line="300" w:lineRule="auto"/>
                      <w:jc w:val="left"/>
                      <w:rPr>
                        <w:rFonts w:ascii="Verdana" w:hAnsi="Verdana"/>
                      </w:rPr>
                    </w:pPr>
                    <w:r w:rsidRPr="00B222C8">
                      <w:rPr>
                        <w:rFonts w:ascii="Verdana" w:hAnsi="Verdana"/>
                      </w:rPr>
                      <w:t>RGPV</w:t>
                    </w:r>
                  </w:p>
                </w:tc>
                <w:tc>
                  <w:tcPr>
                    <w:tcW w:w="1798" w:type="dxa"/>
                  </w:tcPr>
                  <w:p w:rsidR="00C9019A" w:rsidRPr="00B222C8" w:rsidRDefault="00C9019A" w:rsidP="004F1808">
                    <w:pPr>
                      <w:pStyle w:val="ResumeDate"/>
                      <w:spacing w:line="300" w:lineRule="auto"/>
                      <w:jc w:val="left"/>
                      <w:rPr>
                        <w:rFonts w:ascii="Verdana" w:hAnsi="Verdana"/>
                      </w:rPr>
                    </w:pPr>
                    <w:r w:rsidRPr="00B222C8">
                      <w:rPr>
                        <w:rFonts w:ascii="Verdana" w:hAnsi="Verdana"/>
                      </w:rPr>
                      <w:t>2017</w:t>
                    </w:r>
                  </w:p>
                </w:tc>
              </w:tr>
              <w:tr w:rsidR="00C9019A" w:rsidRPr="00B222C8" w:rsidTr="00BF0A11">
                <w:trPr>
                  <w:trHeight w:val="325"/>
                </w:trPr>
                <w:tc>
                  <w:tcPr>
                    <w:tcW w:w="1892" w:type="dxa"/>
                  </w:tcPr>
                  <w:p w:rsidR="00C9019A" w:rsidRPr="00B222C8" w:rsidRDefault="00C9019A" w:rsidP="004F1808">
                    <w:pPr>
                      <w:pStyle w:val="ResumeDate"/>
                      <w:spacing w:line="300" w:lineRule="auto"/>
                      <w:jc w:val="left"/>
                      <w:rPr>
                        <w:rFonts w:ascii="Verdana" w:hAnsi="Verdana"/>
                      </w:rPr>
                    </w:pPr>
                    <w:r w:rsidRPr="00B222C8">
                      <w:rPr>
                        <w:rFonts w:ascii="Verdana" w:hAnsi="Verdana"/>
                      </w:rPr>
                      <w:t xml:space="preserve">Xiith </w:t>
                    </w:r>
                  </w:p>
                </w:tc>
                <w:tc>
                  <w:tcPr>
                    <w:tcW w:w="2132" w:type="dxa"/>
                  </w:tcPr>
                  <w:p w:rsidR="00C9019A" w:rsidRPr="00B222C8" w:rsidRDefault="00C9019A" w:rsidP="004F1808">
                    <w:pPr>
                      <w:pStyle w:val="ResumeDate"/>
                      <w:spacing w:line="300" w:lineRule="auto"/>
                      <w:jc w:val="left"/>
                      <w:rPr>
                        <w:rFonts w:ascii="Verdana" w:hAnsi="Verdana"/>
                      </w:rPr>
                    </w:pPr>
                    <w:r w:rsidRPr="00B222C8">
                      <w:rPr>
                        <w:rFonts w:ascii="Verdana" w:hAnsi="Verdana"/>
                      </w:rPr>
                      <w:t>Dr.</w:t>
                    </w:r>
                    <w:r>
                      <w:rPr>
                        <w:rFonts w:ascii="Verdana" w:hAnsi="Verdana"/>
                      </w:rPr>
                      <w:t xml:space="preserve"> </w:t>
                    </w:r>
                    <w:r w:rsidRPr="00B222C8">
                      <w:rPr>
                        <w:rFonts w:ascii="Verdana" w:hAnsi="Verdana"/>
                      </w:rPr>
                      <w:t>Radhakrishnan International School</w:t>
                    </w:r>
                  </w:p>
                </w:tc>
                <w:tc>
                  <w:tcPr>
                    <w:tcW w:w="1411" w:type="dxa"/>
                  </w:tcPr>
                  <w:p w:rsidR="00C9019A" w:rsidRPr="00B222C8" w:rsidRDefault="00C9019A" w:rsidP="004F1808">
                    <w:pPr>
                      <w:pStyle w:val="ResumeDate"/>
                      <w:spacing w:line="300" w:lineRule="auto"/>
                      <w:jc w:val="left"/>
                      <w:rPr>
                        <w:rFonts w:ascii="Verdana" w:hAnsi="Verdana"/>
                      </w:rPr>
                    </w:pPr>
                    <w:r w:rsidRPr="00B222C8">
                      <w:rPr>
                        <w:rFonts w:ascii="Verdana" w:hAnsi="Verdana"/>
                      </w:rPr>
                      <w:t>CBSE</w:t>
                    </w:r>
                  </w:p>
                </w:tc>
                <w:tc>
                  <w:tcPr>
                    <w:tcW w:w="1798" w:type="dxa"/>
                  </w:tcPr>
                  <w:p w:rsidR="00C9019A" w:rsidRPr="00B222C8" w:rsidRDefault="00C9019A" w:rsidP="004F1808">
                    <w:pPr>
                      <w:pStyle w:val="ResumeDate"/>
                      <w:spacing w:line="300" w:lineRule="auto"/>
                      <w:jc w:val="left"/>
                      <w:rPr>
                        <w:rFonts w:ascii="Verdana" w:hAnsi="Verdana"/>
                      </w:rPr>
                    </w:pPr>
                    <w:r w:rsidRPr="00B222C8">
                      <w:rPr>
                        <w:rFonts w:ascii="Verdana" w:hAnsi="Verdana"/>
                      </w:rPr>
                      <w:t>2012</w:t>
                    </w:r>
                  </w:p>
                </w:tc>
              </w:tr>
              <w:tr w:rsidR="00C9019A" w:rsidRPr="00B222C8" w:rsidTr="00BF0A11">
                <w:trPr>
                  <w:trHeight w:val="70"/>
                </w:trPr>
                <w:tc>
                  <w:tcPr>
                    <w:tcW w:w="1892" w:type="dxa"/>
                  </w:tcPr>
                  <w:p w:rsidR="00C9019A" w:rsidRPr="00B222C8" w:rsidRDefault="00C9019A" w:rsidP="004F1808">
                    <w:pPr>
                      <w:pStyle w:val="ResumeDate"/>
                      <w:spacing w:line="300" w:lineRule="auto"/>
                      <w:jc w:val="left"/>
                      <w:rPr>
                        <w:rFonts w:ascii="Verdana" w:hAnsi="Verdana"/>
                      </w:rPr>
                    </w:pPr>
                    <w:r w:rsidRPr="00B222C8">
                      <w:rPr>
                        <w:rFonts w:ascii="Verdana" w:hAnsi="Verdana"/>
                      </w:rPr>
                      <w:t xml:space="preserve">Xth </w:t>
                    </w:r>
                  </w:p>
                </w:tc>
                <w:tc>
                  <w:tcPr>
                    <w:tcW w:w="2132" w:type="dxa"/>
                  </w:tcPr>
                  <w:p w:rsidR="00C9019A" w:rsidRPr="00B222C8" w:rsidRDefault="00C9019A" w:rsidP="004F1808">
                    <w:pPr>
                      <w:pStyle w:val="ResumeDate"/>
                      <w:spacing w:line="300" w:lineRule="auto"/>
                      <w:jc w:val="left"/>
                      <w:rPr>
                        <w:rFonts w:ascii="Verdana" w:hAnsi="Verdana"/>
                      </w:rPr>
                    </w:pPr>
                    <w:r w:rsidRPr="00B222C8">
                      <w:rPr>
                        <w:rFonts w:ascii="Verdana" w:hAnsi="Verdana"/>
                      </w:rPr>
                      <w:t>Dr.</w:t>
                    </w:r>
                    <w:r>
                      <w:rPr>
                        <w:rFonts w:ascii="Verdana" w:hAnsi="Verdana"/>
                      </w:rPr>
                      <w:t xml:space="preserve"> </w:t>
                    </w:r>
                    <w:r w:rsidRPr="00B222C8">
                      <w:rPr>
                        <w:rFonts w:ascii="Verdana" w:hAnsi="Verdana"/>
                      </w:rPr>
                      <w:t>Radhakrishnan International School</w:t>
                    </w:r>
                  </w:p>
                </w:tc>
                <w:tc>
                  <w:tcPr>
                    <w:tcW w:w="1411" w:type="dxa"/>
                  </w:tcPr>
                  <w:p w:rsidR="00C9019A" w:rsidRPr="00B222C8" w:rsidRDefault="00C9019A" w:rsidP="004F1808">
                    <w:pPr>
                      <w:pStyle w:val="ResumeDate"/>
                      <w:spacing w:line="300" w:lineRule="auto"/>
                      <w:jc w:val="left"/>
                      <w:rPr>
                        <w:rFonts w:ascii="Verdana" w:hAnsi="Verdana"/>
                      </w:rPr>
                    </w:pPr>
                    <w:r w:rsidRPr="00B222C8">
                      <w:rPr>
                        <w:rFonts w:ascii="Verdana" w:hAnsi="Verdana"/>
                      </w:rPr>
                      <w:t>CBSE</w:t>
                    </w:r>
                  </w:p>
                </w:tc>
                <w:tc>
                  <w:tcPr>
                    <w:tcW w:w="1798" w:type="dxa"/>
                  </w:tcPr>
                  <w:p w:rsidR="00C9019A" w:rsidRPr="00B222C8" w:rsidRDefault="00C9019A" w:rsidP="004F1808">
                    <w:pPr>
                      <w:pStyle w:val="ResumeDate"/>
                      <w:spacing w:line="300" w:lineRule="auto"/>
                      <w:jc w:val="left"/>
                      <w:rPr>
                        <w:rFonts w:ascii="Verdana" w:hAnsi="Verdana"/>
                      </w:rPr>
                    </w:pPr>
                    <w:r w:rsidRPr="00B222C8">
                      <w:rPr>
                        <w:rFonts w:ascii="Verdana" w:hAnsi="Verdana"/>
                      </w:rPr>
                      <w:t>2010</w:t>
                    </w:r>
                  </w:p>
                </w:tc>
              </w:tr>
            </w:tbl>
            <w:p w:rsidR="00C9019A" w:rsidRDefault="00C9019A" w:rsidP="00C9019A">
              <w:pPr>
                <w:pStyle w:val="ResumeDate"/>
              </w:pPr>
            </w:p>
          </w:sdtContent>
        </w:sdt>
      </w:sdtContent>
    </w:sdt>
    <w:p w:rsidR="00097200" w:rsidRPr="00C82E95" w:rsidRDefault="003802FC" w:rsidP="00E176FC">
      <w:pPr>
        <w:pStyle w:val="SectionHeading"/>
        <w:ind w:left="-540"/>
        <w:rPr>
          <w:rFonts w:ascii="Verdana" w:hAnsi="Verdana"/>
          <w:sz w:val="28"/>
          <w:szCs w:val="28"/>
        </w:rPr>
      </w:pPr>
      <w:r w:rsidRPr="00097200">
        <w:rPr>
          <w:rFonts w:ascii="Verdana" w:hAnsi="Verdana"/>
          <w:b/>
          <w:sz w:val="28"/>
          <w:szCs w:val="28"/>
        </w:rPr>
        <w:t>Experience</w:t>
      </w:r>
    </w:p>
    <w:sdt>
      <w:sdtPr>
        <w:id w:val="-1472127747"/>
        <w15:repeatingSection/>
      </w:sdtPr>
      <w:sdtEndPr>
        <w:rPr>
          <w:rFonts w:ascii="Verdana" w:hAnsi="Verdana"/>
        </w:rPr>
      </w:sdtEndPr>
      <w:sdtContent>
        <w:sdt>
          <w:sdtPr>
            <w:rPr>
              <w:rFonts w:ascii="Verdana" w:hAnsi="Verdana"/>
            </w:rPr>
            <w:id w:val="-1260518174"/>
            <w:placeholder>
              <w:docPart w:val="761D5E98511B47479735CDC602ED1287"/>
            </w:placeholder>
            <w15:repeatingSectionItem/>
          </w:sdtPr>
          <w:sdtEndPr/>
          <w:sdtContent>
            <w:p w:rsidR="00E176FC" w:rsidRPr="00E176FC" w:rsidRDefault="00E176FC" w:rsidP="00E176FC">
              <w:pPr>
                <w:pStyle w:val="ListParagraph"/>
                <w:tabs>
                  <w:tab w:val="left" w:pos="90"/>
                  <w:tab w:val="left" w:pos="720"/>
                </w:tabs>
                <w:spacing w:before="40" w:after="40" w:line="240" w:lineRule="auto"/>
                <w:ind w:left="180"/>
                <w:jc w:val="both"/>
                <w:rPr>
                  <w:rFonts w:ascii="Verdana" w:hAnsi="Verdana"/>
                </w:rPr>
              </w:pPr>
            </w:p>
            <w:p w:rsidR="00E176FC" w:rsidRPr="00E176FC" w:rsidRDefault="00E176FC" w:rsidP="00E176FC">
              <w:pPr>
                <w:pStyle w:val="ListParagraph"/>
                <w:numPr>
                  <w:ilvl w:val="0"/>
                  <w:numId w:val="21"/>
                </w:numPr>
                <w:tabs>
                  <w:tab w:val="left" w:pos="90"/>
                  <w:tab w:val="left" w:pos="720"/>
                </w:tabs>
                <w:spacing w:before="40" w:after="40" w:line="240" w:lineRule="auto"/>
                <w:ind w:left="360"/>
                <w:jc w:val="both"/>
                <w:rPr>
                  <w:rFonts w:ascii="Verdana" w:hAnsi="Verdana" w:cs="Times New Roman"/>
                </w:rPr>
              </w:pPr>
              <w:r w:rsidRPr="00E176FC">
                <w:rPr>
                  <w:rFonts w:ascii="Verdana" w:hAnsi="Verdana" w:cs="Times New Roman"/>
                </w:rPr>
                <w:t>4 ye</w:t>
              </w:r>
              <w:r>
                <w:rPr>
                  <w:rFonts w:ascii="Verdana" w:hAnsi="Verdana" w:cs="Times New Roman"/>
                </w:rPr>
                <w:t xml:space="preserve">ars of working experience as a Process Associate in Paytm </w:t>
              </w:r>
              <w:r w:rsidRPr="00E176FC">
                <w:rPr>
                  <w:rFonts w:ascii="Verdana" w:hAnsi="Verdana" w:cs="Times New Roman"/>
                </w:rPr>
                <w:t>Payments Bank.</w:t>
              </w:r>
            </w:p>
            <w:p w:rsidR="00E176FC" w:rsidRPr="00E176FC" w:rsidRDefault="00E176FC" w:rsidP="00E176FC">
              <w:pPr>
                <w:pStyle w:val="ListParagraph"/>
                <w:numPr>
                  <w:ilvl w:val="0"/>
                  <w:numId w:val="21"/>
                </w:numPr>
                <w:tabs>
                  <w:tab w:val="left" w:pos="180"/>
                  <w:tab w:val="left" w:pos="360"/>
                  <w:tab w:val="left" w:pos="720"/>
                </w:tabs>
                <w:spacing w:before="40" w:after="40" w:line="240" w:lineRule="auto"/>
                <w:ind w:left="360" w:hanging="270"/>
                <w:jc w:val="both"/>
                <w:rPr>
                  <w:rFonts w:ascii="Verdana" w:hAnsi="Verdana" w:cs="Times New Roman"/>
                </w:rPr>
              </w:pPr>
              <w:r w:rsidRPr="00E176FC">
                <w:rPr>
                  <w:rFonts w:ascii="Verdana" w:hAnsi="Verdana" w:cs="Times New Roman"/>
                </w:rPr>
                <w:t>5 Months working experience in E-commerce Company as an E-commerce   Executive.</w:t>
              </w:r>
            </w:p>
            <w:p w:rsidR="00E176FC" w:rsidRPr="00E176FC" w:rsidRDefault="00E176FC" w:rsidP="00E176FC">
              <w:pPr>
                <w:pStyle w:val="ResumeDate"/>
                <w:numPr>
                  <w:ilvl w:val="0"/>
                  <w:numId w:val="21"/>
                </w:numPr>
                <w:ind w:left="360"/>
                <w:rPr>
                  <w:rFonts w:ascii="Verdana" w:hAnsi="Verdana"/>
                  <w:sz w:val="20"/>
                </w:rPr>
              </w:pPr>
              <w:r w:rsidRPr="00E176FC">
                <w:rPr>
                  <w:rFonts w:ascii="Verdana" w:hAnsi="Verdana" w:cs="Times New Roman"/>
                  <w:sz w:val="20"/>
                </w:rPr>
                <w:t>6 Months working experience in Axis Bank as an Associate in Gold Loan.</w:t>
              </w:r>
            </w:p>
            <w:p w:rsidR="005B66A4" w:rsidRPr="00E176FC" w:rsidRDefault="00433C1C" w:rsidP="00E176FC">
              <w:pPr>
                <w:pStyle w:val="ResumeDate"/>
                <w:ind w:left="360"/>
                <w:rPr>
                  <w:rFonts w:ascii="Verdana" w:hAnsi="Verdana"/>
                  <w:sz w:val="20"/>
                </w:rPr>
              </w:pPr>
              <w:r w:rsidRPr="001B2E78">
                <w:rPr>
                  <w:noProof/>
                  <w:sz w:val="24"/>
                  <w:szCs w:val="24"/>
                  <w:lang w:eastAsia="en-US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61D52DA2" wp14:editId="4A449C5F">
                        <wp:simplePos x="0" y="0"/>
                        <wp:positionH relativeFrom="column">
                          <wp:posOffset>-3000375</wp:posOffset>
                        </wp:positionH>
                        <wp:positionV relativeFrom="paragraph">
                          <wp:posOffset>431165</wp:posOffset>
                        </wp:positionV>
                        <wp:extent cx="2466975" cy="514350"/>
                        <wp:effectExtent l="0" t="0" r="28575" b="19050"/>
                        <wp:wrapNone/>
                        <wp:docPr id="8" name="Flowchart: Terminator 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466975" cy="51435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5E1010B"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Flowchart: Terminator 8" o:spid="_x0000_s1026" type="#_x0000_t116" style="position:absolute;margin-left:-236.25pt;margin-top:33.95pt;width:194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" fillcolor="white [3212]" strokecolor="#dfe3e5 [3214]" strokeweight="1.25pt"/>
                    </w:pict>
                  </mc:Fallback>
                </mc:AlternateContent>
              </w:r>
            </w:p>
          </w:sdtContent>
        </w:sdt>
      </w:sdtContent>
    </w:sdt>
    <w:p w:rsidR="001B2E78" w:rsidRPr="001B2E78" w:rsidRDefault="00433C1C" w:rsidP="001B2E78">
      <w:pPr>
        <w:pStyle w:val="SectionHeading"/>
        <w:ind w:left="-540"/>
        <w:rPr>
          <w:rFonts w:ascii="Verdana" w:hAnsi="Verdana"/>
          <w:b/>
          <w:sz w:val="28"/>
          <w:szCs w:val="28"/>
        </w:rPr>
      </w:pPr>
      <w:r w:rsidRPr="001B2E78">
        <w:rPr>
          <w:caps w:val="0"/>
          <w:noProof/>
          <w:color w:val="000000" w:themeColor="text1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6826D" wp14:editId="245650F0">
                <wp:simplePos x="0" y="0"/>
                <wp:positionH relativeFrom="column">
                  <wp:posOffset>-3009900</wp:posOffset>
                </wp:positionH>
                <wp:positionV relativeFrom="paragraph">
                  <wp:posOffset>371475</wp:posOffset>
                </wp:positionV>
                <wp:extent cx="2505075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6C7" w:rsidRPr="00AE56C7" w:rsidRDefault="00AE56C7" w:rsidP="00B5242D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t xml:space="preserve">  </w:t>
                            </w:r>
                            <w:r w:rsidR="00B5242D">
                              <w:rPr>
                                <w:noProof/>
                                <w:lang w:eastAsia="en-US"/>
                              </w:rPr>
                              <w:t xml:space="preserve">         </w:t>
                            </w:r>
                            <w:r w:rsidRPr="009D23E8">
                              <w:rPr>
                                <w:rFonts w:ascii="Verdana" w:hAnsi="Verdana"/>
                                <w:b/>
                                <w:noProof/>
                                <w:sz w:val="18"/>
                                <w:szCs w:val="18"/>
                                <w:lang w:eastAsia="en-US"/>
                              </w:rPr>
                              <w:t>ku</w:t>
                            </w:r>
                            <w:r w:rsidRPr="009D23E8"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>marsatish4895@gmail.com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6826D" id="Text Box 10" o:spid="_x0000_s1028" type="#_x0000_t202" style="position:absolute;left:0;text-align:left;margin-left:-237pt;margin-top:29.25pt;width:197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" filled="f" stroked="f" strokeweight=".5pt">
                <v:textbox>
                  <w:txbxContent>
                    <w:p w:rsidR="00AE56C7" w:rsidRPr="00AE56C7" w:rsidRDefault="00AE56C7" w:rsidP="00B5242D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t xml:space="preserve">  </w:t>
                      </w:r>
                      <w:r w:rsidR="00B5242D">
                        <w:rPr>
                          <w:noProof/>
                          <w:lang w:eastAsia="en-US"/>
                        </w:rPr>
                        <w:t xml:space="preserve">         </w:t>
                      </w:r>
                      <w:r w:rsidRPr="009D23E8">
                        <w:rPr>
                          <w:rFonts w:ascii="Verdana" w:hAnsi="Verdana"/>
                          <w:b/>
                          <w:noProof/>
                          <w:sz w:val="18"/>
                          <w:szCs w:val="18"/>
                          <w:lang w:eastAsia="en-US"/>
                        </w:rPr>
                        <w:t>ku</w:t>
                      </w:r>
                      <w:r w:rsidRPr="009D23E8"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>marsatish4895@gmail.com</w:t>
                      </w:r>
                    </w:p>
                  </w:txbxContent>
                </v:textbox>
              </v:shape>
            </w:pict>
          </mc:Fallback>
        </mc:AlternateContent>
      </w:r>
      <w:r w:rsidRPr="001B2E78">
        <w:rPr>
          <w:caps w:val="0"/>
          <w:noProof/>
          <w:color w:val="000000" w:themeColor="text1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676A8" wp14:editId="06F2CCC0">
                <wp:simplePos x="0" y="0"/>
                <wp:positionH relativeFrom="column">
                  <wp:posOffset>-2846070</wp:posOffset>
                </wp:positionH>
                <wp:positionV relativeFrom="paragraph">
                  <wp:posOffset>401320</wp:posOffset>
                </wp:positionV>
                <wp:extent cx="209550" cy="152400"/>
                <wp:effectExtent l="0" t="0" r="19050" b="38100"/>
                <wp:wrapNone/>
                <wp:docPr id="19" name="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42D" w:rsidRDefault="00B5242D" w:rsidP="00B5242D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676A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9" o:spid="_x0000_s1029" type="#_x0000_t61" style="position:absolute;left:0;text-align:left;margin-left:-224.1pt;margin-top:31.6pt;width:16.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" adj="6300,24300" fillcolor="#1cade4 [3204]" strokecolor="#0d5571 [1604]" strokeweight="1.25pt">
                <v:textbox>
                  <w:txbxContent>
                    <w:p w:rsidR="00B5242D" w:rsidRDefault="00B5242D" w:rsidP="00B5242D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AF01AB">
        <w:rPr>
          <w:rFonts w:ascii="Verdana" w:hAnsi="Verdana"/>
          <w:b/>
          <w:sz w:val="28"/>
          <w:szCs w:val="28"/>
        </w:rPr>
        <w:t>Projects</w:t>
      </w:r>
    </w:p>
    <w:p w:rsidR="005B66A4" w:rsidRPr="001B2E78" w:rsidRDefault="001B2E78" w:rsidP="001B2E78">
      <w:pPr>
        <w:pStyle w:val="SectionHeading"/>
        <w:numPr>
          <w:ilvl w:val="0"/>
          <w:numId w:val="23"/>
        </w:numPr>
        <w:rPr>
          <w:rFonts w:ascii="Verdana" w:hAnsi="Verdana"/>
          <w:b/>
          <w:sz w:val="28"/>
          <w:szCs w:val="28"/>
        </w:rPr>
      </w:pPr>
      <w:r w:rsidRPr="001B2E78">
        <w:rPr>
          <w:rFonts w:ascii="Verdana" w:hAnsi="Verdana"/>
          <w:cap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E-Commerce Admin Panel</w:t>
      </w:r>
      <w:r w:rsidR="003802FC">
        <w:t>.</w:t>
      </w:r>
    </w:p>
    <w:p w:rsidR="001B2E78" w:rsidRDefault="001B2E78" w:rsidP="008414DC">
      <w:pPr>
        <w:pStyle w:val="SectionHeading"/>
        <w:numPr>
          <w:ilvl w:val="0"/>
          <w:numId w:val="24"/>
        </w:numPr>
        <w:ind w:left="450" w:hanging="270"/>
        <w:rPr>
          <w:rFonts w:ascii="Verdana" w:hAnsi="Verdana"/>
          <w:color w:val="000000" w:themeColor="text1"/>
          <w:sz w:val="20"/>
        </w:rPr>
      </w:pPr>
      <w:r w:rsidRPr="001B2E78">
        <w:rPr>
          <w:rFonts w:ascii="Verdana" w:hAnsi="Verdana"/>
          <w:color w:val="000000" w:themeColor="text1"/>
          <w:sz w:val="20"/>
        </w:rPr>
        <w:t>Project was based on modern interface development For Ecommerce Admins to Manange All Things</w:t>
      </w:r>
      <w:r>
        <w:rPr>
          <w:rFonts w:ascii="Verdana" w:hAnsi="Verdana"/>
          <w:color w:val="000000" w:themeColor="text1"/>
          <w:sz w:val="20"/>
        </w:rPr>
        <w:t>. IT is developed using REact,</w:t>
      </w:r>
      <w:r w:rsidR="001D21D9">
        <w:rPr>
          <w:rFonts w:ascii="Verdana" w:hAnsi="Verdana"/>
          <w:color w:val="000000" w:themeColor="text1"/>
          <w:sz w:val="20"/>
        </w:rPr>
        <w:t xml:space="preserve"> </w:t>
      </w:r>
      <w:r>
        <w:rPr>
          <w:rFonts w:ascii="Verdana" w:hAnsi="Verdana"/>
          <w:color w:val="000000" w:themeColor="text1"/>
          <w:sz w:val="20"/>
        </w:rPr>
        <w:t>Node Js, MongoDB,</w:t>
      </w:r>
      <w:r w:rsidR="001D21D9">
        <w:rPr>
          <w:rFonts w:ascii="Verdana" w:hAnsi="Verdana"/>
          <w:color w:val="000000" w:themeColor="text1"/>
          <w:sz w:val="20"/>
        </w:rPr>
        <w:t xml:space="preserve"> </w:t>
      </w:r>
      <w:r>
        <w:rPr>
          <w:rFonts w:ascii="Verdana" w:hAnsi="Verdana"/>
          <w:color w:val="000000" w:themeColor="text1"/>
          <w:sz w:val="20"/>
        </w:rPr>
        <w:t>Bootstrap.</w:t>
      </w:r>
      <w:r w:rsidRPr="001B2E78">
        <w:rPr>
          <w:rFonts w:ascii="Verdana" w:hAnsi="Verdana"/>
          <w:color w:val="000000" w:themeColor="text1"/>
          <w:sz w:val="20"/>
        </w:rPr>
        <w:t xml:space="preserve"> </w:t>
      </w:r>
    </w:p>
    <w:p w:rsidR="001B2E78" w:rsidRDefault="00433C1C" w:rsidP="001B2E78">
      <w:pPr>
        <w:pStyle w:val="SectionHeading"/>
        <w:ind w:left="450"/>
        <w:rPr>
          <w:rFonts w:ascii="Verdana" w:hAnsi="Verdana"/>
          <w:color w:val="000000" w:themeColor="text1"/>
          <w:sz w:val="20"/>
        </w:rPr>
      </w:pPr>
      <w:r w:rsidRPr="001B2E78">
        <w:rPr>
          <w:caps w:val="0"/>
          <w:noProof/>
          <w:color w:val="000000" w:themeColor="text1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78CE98" wp14:editId="409A527E">
                <wp:simplePos x="0" y="0"/>
                <wp:positionH relativeFrom="column">
                  <wp:posOffset>-2426970</wp:posOffset>
                </wp:positionH>
                <wp:positionV relativeFrom="paragraph">
                  <wp:posOffset>177165</wp:posOffset>
                </wp:positionV>
                <wp:extent cx="1800225" cy="3143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42D" w:rsidRPr="00B5242D" w:rsidRDefault="00B5242D" w:rsidP="00B5242D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5242D">
                              <w:rPr>
                                <w:rFonts w:ascii="Verdana" w:hAnsi="Verdana"/>
                                <w:b/>
                              </w:rPr>
                              <w:t>+91-9354038857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CE98" id="Text Box 20" o:spid="_x0000_s1030" type="#_x0000_t202" style="position:absolute;left:0;text-align:left;margin-left:-191.1pt;margin-top:13.95pt;width:141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" filled="f" stroked="f" strokeweight=".5pt">
                <v:textbox>
                  <w:txbxContent>
                    <w:p w:rsidR="00B5242D" w:rsidRPr="00B5242D" w:rsidRDefault="00B5242D" w:rsidP="00B5242D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B5242D">
                        <w:rPr>
                          <w:rFonts w:ascii="Verdana" w:hAnsi="Verdana"/>
                          <w:b/>
                        </w:rPr>
                        <w:t>+91-9354038857</w:t>
                      </w:r>
                    </w:p>
                  </w:txbxContent>
                </v:textbox>
              </v:shape>
            </w:pict>
          </mc:Fallback>
        </mc:AlternateContent>
      </w:r>
      <w:r w:rsidRPr="001B2E78">
        <w:rPr>
          <w:caps w:val="0"/>
          <w:noProof/>
          <w:color w:val="000000" w:themeColor="text1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E71FDE" wp14:editId="43BE5127">
                <wp:simplePos x="0" y="0"/>
                <wp:positionH relativeFrom="column">
                  <wp:posOffset>-2807970</wp:posOffset>
                </wp:positionH>
                <wp:positionV relativeFrom="paragraph">
                  <wp:posOffset>239395</wp:posOffset>
                </wp:positionV>
                <wp:extent cx="295275" cy="190500"/>
                <wp:effectExtent l="19050" t="0" r="28575" b="57150"/>
                <wp:wrapNone/>
                <wp:docPr id="17" name="Oval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0500"/>
                        </a:xfrm>
                        <a:prstGeom prst="wedgeEllipse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3E8" w:rsidRDefault="009D23E8" w:rsidP="00B5242D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71FD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7" o:spid="_x0000_s1031" type="#_x0000_t63" style="position:absolute;left:0;text-align:left;margin-left:-221.1pt;margin-top:18.85pt;width:23.2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" adj="6300,24300" filled="f" strokecolor="#0d5571 [1604]" strokeweight="1.25pt">
                <v:textbox>
                  <w:txbxContent>
                    <w:p w:rsidR="009D23E8" w:rsidRDefault="009D23E8" w:rsidP="00B5242D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Pr="001B2E78">
        <w:rPr>
          <w:caps w:val="0"/>
          <w:noProof/>
          <w:color w:val="000000" w:themeColor="text1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A8524" wp14:editId="39A261C3">
                <wp:simplePos x="0" y="0"/>
                <wp:positionH relativeFrom="column">
                  <wp:posOffset>-3007995</wp:posOffset>
                </wp:positionH>
                <wp:positionV relativeFrom="paragraph">
                  <wp:posOffset>115570</wp:posOffset>
                </wp:positionV>
                <wp:extent cx="2476500" cy="457200"/>
                <wp:effectExtent l="0" t="0" r="19050" b="1905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572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9FF7" id="Flowchart: Terminator 16" o:spid="_x0000_s1026" type="#_x0000_t116" style="position:absolute;margin-left:-236.85pt;margin-top:9.1pt;width:19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" filled="f" strokecolor="#dfe3e5 [3214]" strokeweight="1.25pt"/>
            </w:pict>
          </mc:Fallback>
        </mc:AlternateContent>
      </w:r>
    </w:p>
    <w:p w:rsidR="001B2E78" w:rsidRPr="001B2E78" w:rsidRDefault="001B2E78" w:rsidP="001B2E78">
      <w:pPr>
        <w:pStyle w:val="SectionHeading"/>
        <w:numPr>
          <w:ilvl w:val="0"/>
          <w:numId w:val="23"/>
        </w:num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cap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 Food Website</w:t>
      </w:r>
      <w:r>
        <w:t>.</w:t>
      </w:r>
    </w:p>
    <w:p w:rsidR="001B2E78" w:rsidRDefault="001B2E78" w:rsidP="001B2E78">
      <w:pPr>
        <w:pStyle w:val="SectionHeading"/>
        <w:ind w:left="450"/>
        <w:rPr>
          <w:rFonts w:ascii="Verdana" w:hAnsi="Verdana"/>
          <w:color w:val="000000" w:themeColor="text1"/>
          <w:sz w:val="20"/>
        </w:rPr>
      </w:pPr>
      <w:r w:rsidRPr="001B2E78">
        <w:rPr>
          <w:rFonts w:ascii="Verdana" w:hAnsi="Verdana"/>
          <w:color w:val="000000" w:themeColor="text1"/>
          <w:sz w:val="20"/>
        </w:rPr>
        <w:t xml:space="preserve">Project was based on modern interface development For </w:t>
      </w:r>
      <w:r w:rsidR="001D21D9">
        <w:rPr>
          <w:rFonts w:ascii="Verdana" w:hAnsi="Verdana"/>
          <w:color w:val="000000" w:themeColor="text1"/>
          <w:sz w:val="20"/>
        </w:rPr>
        <w:t>Online Food Orders</w:t>
      </w:r>
      <w:r>
        <w:rPr>
          <w:rFonts w:ascii="Verdana" w:hAnsi="Verdana"/>
          <w:color w:val="000000" w:themeColor="text1"/>
          <w:sz w:val="20"/>
        </w:rPr>
        <w:t>. IT is developed using</w:t>
      </w:r>
      <w:r w:rsidR="001D21D9">
        <w:rPr>
          <w:rFonts w:ascii="Verdana" w:hAnsi="Verdana"/>
          <w:color w:val="000000" w:themeColor="text1"/>
          <w:sz w:val="20"/>
        </w:rPr>
        <w:t xml:space="preserve"> HTML,CSS &amp; Javascript.</w:t>
      </w:r>
    </w:p>
    <w:p w:rsidR="001D21D9" w:rsidRDefault="00017380" w:rsidP="001B2E78">
      <w:pPr>
        <w:pStyle w:val="SectionHeading"/>
        <w:ind w:left="450"/>
        <w:rPr>
          <w:rFonts w:ascii="Verdana" w:hAnsi="Verdana"/>
          <w:color w:val="000000" w:themeColor="text1"/>
          <w:sz w:val="20"/>
        </w:rPr>
      </w:pPr>
      <w:r w:rsidRPr="001B2E78">
        <w:rPr>
          <w:caps w:val="0"/>
          <w:noProof/>
          <w:color w:val="000000" w:themeColor="text1"/>
          <w:sz w:val="24"/>
          <w:szCs w:val="24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78EC51" wp14:editId="7B0EA6D4">
                <wp:simplePos x="0" y="0"/>
                <wp:positionH relativeFrom="column">
                  <wp:posOffset>-3009900</wp:posOffset>
                </wp:positionH>
                <wp:positionV relativeFrom="paragraph">
                  <wp:posOffset>202565</wp:posOffset>
                </wp:positionV>
                <wp:extent cx="2476500" cy="20478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04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751" w:rsidRDefault="00337751">
                            <w:pP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  <w:r w:rsidRPr="00337751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:rsidR="00097200" w:rsidRDefault="00337751" w:rsidP="00097200">
                            <w:pP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  <w:r w:rsidRPr="00337751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English</w:t>
                            </w:r>
                            <w:r w:rsidR="00097200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7751">
                              <w:rPr>
                                <w:rFonts w:ascii="Verdana" w:hAnsi="Verdana"/>
                                <w:b/>
                                <w:noProof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50D86818" wp14:editId="191E52FD">
                                  <wp:extent cx="200025" cy="152400"/>
                                  <wp:effectExtent l="0" t="0" r="952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7751">
                              <w:rPr>
                                <w:rFonts w:ascii="Verdana" w:hAnsi="Verdana"/>
                                <w:b/>
                                <w:noProof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3B626776" wp14:editId="4927F282">
                                  <wp:extent cx="200025" cy="152400"/>
                                  <wp:effectExtent l="0" t="0" r="952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7751">
                              <w:rPr>
                                <w:rFonts w:ascii="Verdana" w:hAnsi="Verdana"/>
                                <w:b/>
                                <w:noProof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1C8F3A7F" wp14:editId="3DC3E8BD">
                                  <wp:extent cx="200025" cy="152400"/>
                                  <wp:effectExtent l="0" t="0" r="952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7751">
                              <w:rPr>
                                <w:rFonts w:ascii="Verdana" w:hAnsi="Verdana"/>
                                <w:b/>
                                <w:noProof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1FC462E5" wp14:editId="4C12A290">
                                  <wp:extent cx="200025" cy="152400"/>
                                  <wp:effectExtent l="0" t="0" r="952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97200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D21D9" w:rsidRPr="00337751">
                              <w:rPr>
                                <w:rFonts w:ascii="Verdana" w:hAnsi="Verdana"/>
                                <w:b/>
                                <w:noProof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01F35112" wp14:editId="6E79E273">
                                  <wp:extent cx="200025" cy="152400"/>
                                  <wp:effectExtent l="0" t="0" r="9525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97200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337751" w:rsidRPr="00337751" w:rsidRDefault="00337751" w:rsidP="00097200">
                            <w:pP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Hindi        </w:t>
                            </w:r>
                            <w:r w:rsidR="00097200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7751">
                              <w:rPr>
                                <w:rFonts w:ascii="Verdana" w:hAnsi="Verdana"/>
                                <w:b/>
                                <w:noProof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54F1377C" wp14:editId="44EA7B92">
                                  <wp:extent cx="200025" cy="152400"/>
                                  <wp:effectExtent l="0" t="0" r="952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7751">
                              <w:rPr>
                                <w:rFonts w:ascii="Verdana" w:hAnsi="Verdana"/>
                                <w:b/>
                                <w:noProof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72935C9D" wp14:editId="1A54E54E">
                                  <wp:extent cx="200025" cy="152400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7751">
                              <w:rPr>
                                <w:rFonts w:ascii="Verdana" w:hAnsi="Verdana"/>
                                <w:b/>
                                <w:noProof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45ED94F6" wp14:editId="467880FA">
                                  <wp:extent cx="200025" cy="152400"/>
                                  <wp:effectExtent l="0" t="0" r="952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7751">
                              <w:rPr>
                                <w:rFonts w:ascii="Verdana" w:hAnsi="Verdana"/>
                                <w:b/>
                                <w:noProof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17F8C7F8" wp14:editId="3E1C4412">
                                  <wp:extent cx="200025" cy="152400"/>
                                  <wp:effectExtent l="0" t="0" r="9525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7751">
                              <w:rPr>
                                <w:rFonts w:ascii="Verdana" w:hAnsi="Verdana"/>
                                <w:b/>
                                <w:noProof/>
                                <w:sz w:val="24"/>
                                <w:szCs w:val="24"/>
                                <w:lang w:eastAsia="en-US"/>
                              </w:rPr>
                              <w:drawing>
                                <wp:inline distT="0" distB="0" distL="0" distR="0" wp14:anchorId="5D6C2B3F" wp14:editId="19C3FF62">
                                  <wp:extent cx="200025" cy="152400"/>
                                  <wp:effectExtent l="0" t="0" r="9525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37751" w:rsidRPr="00337751" w:rsidRDefault="00337751">
                            <w:pP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EC51" id="Text Box 21" o:spid="_x0000_s1032" type="#_x0000_t202" style="position:absolute;left:0;text-align:left;margin-left:-237pt;margin-top:15.95pt;width:195pt;height:16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" filled="f" stroked="f" strokeweight=".5pt">
                <v:textbox>
                  <w:txbxContent>
                    <w:p w:rsidR="00337751" w:rsidRDefault="00337751">
                      <w:pP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  <w:r w:rsidRPr="00337751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LANGUAGES</w:t>
                      </w:r>
                    </w:p>
                    <w:p w:rsidR="00097200" w:rsidRDefault="00337751" w:rsidP="00097200">
                      <w:pP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  <w:r w:rsidRPr="00337751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English</w:t>
                      </w:r>
                      <w:r w:rsidR="00097200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37751">
                        <w:rPr>
                          <w:rFonts w:ascii="Verdana" w:hAnsi="Verdana"/>
                          <w:b/>
                          <w:noProof/>
                          <w:sz w:val="24"/>
                          <w:szCs w:val="24"/>
                          <w:lang w:eastAsia="en-US"/>
                        </w:rPr>
                        <w:drawing>
                          <wp:inline distT="0" distB="0" distL="0" distR="0" wp14:anchorId="50D86818" wp14:editId="191E52FD">
                            <wp:extent cx="200025" cy="152400"/>
                            <wp:effectExtent l="0" t="0" r="952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37751">
                        <w:rPr>
                          <w:rFonts w:ascii="Verdana" w:hAnsi="Verdana"/>
                          <w:b/>
                          <w:noProof/>
                          <w:sz w:val="24"/>
                          <w:szCs w:val="24"/>
                          <w:lang w:eastAsia="en-US"/>
                        </w:rPr>
                        <w:drawing>
                          <wp:inline distT="0" distB="0" distL="0" distR="0" wp14:anchorId="3B626776" wp14:editId="4927F282">
                            <wp:extent cx="200025" cy="152400"/>
                            <wp:effectExtent l="0" t="0" r="9525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37751">
                        <w:rPr>
                          <w:rFonts w:ascii="Verdana" w:hAnsi="Verdana"/>
                          <w:b/>
                          <w:noProof/>
                          <w:sz w:val="24"/>
                          <w:szCs w:val="24"/>
                          <w:lang w:eastAsia="en-US"/>
                        </w:rPr>
                        <w:drawing>
                          <wp:inline distT="0" distB="0" distL="0" distR="0" wp14:anchorId="1C8F3A7F" wp14:editId="3DC3E8BD">
                            <wp:extent cx="200025" cy="152400"/>
                            <wp:effectExtent l="0" t="0" r="952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37751">
                        <w:rPr>
                          <w:rFonts w:ascii="Verdana" w:hAnsi="Verdana"/>
                          <w:b/>
                          <w:noProof/>
                          <w:sz w:val="24"/>
                          <w:szCs w:val="24"/>
                          <w:lang w:eastAsia="en-US"/>
                        </w:rPr>
                        <w:drawing>
                          <wp:inline distT="0" distB="0" distL="0" distR="0" wp14:anchorId="1FC462E5" wp14:editId="4C12A290">
                            <wp:extent cx="200025" cy="152400"/>
                            <wp:effectExtent l="0" t="0" r="952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97200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D21D9" w:rsidRPr="00337751">
                        <w:rPr>
                          <w:rFonts w:ascii="Verdana" w:hAnsi="Verdana"/>
                          <w:b/>
                          <w:noProof/>
                          <w:sz w:val="24"/>
                          <w:szCs w:val="24"/>
                          <w:lang w:eastAsia="en-US"/>
                        </w:rPr>
                        <w:drawing>
                          <wp:inline distT="0" distB="0" distL="0" distR="0" wp14:anchorId="01F35112" wp14:editId="6E79E273">
                            <wp:extent cx="200025" cy="152400"/>
                            <wp:effectExtent l="0" t="0" r="9525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97200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337751" w:rsidRPr="00337751" w:rsidRDefault="00337751" w:rsidP="00097200">
                      <w:pP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Hindi        </w:t>
                      </w:r>
                      <w:r w:rsidR="00097200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37751">
                        <w:rPr>
                          <w:rFonts w:ascii="Verdana" w:hAnsi="Verdana"/>
                          <w:b/>
                          <w:noProof/>
                          <w:sz w:val="24"/>
                          <w:szCs w:val="24"/>
                          <w:lang w:eastAsia="en-US"/>
                        </w:rPr>
                        <w:drawing>
                          <wp:inline distT="0" distB="0" distL="0" distR="0" wp14:anchorId="54F1377C" wp14:editId="44EA7B92">
                            <wp:extent cx="200025" cy="152400"/>
                            <wp:effectExtent l="0" t="0" r="952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37751">
                        <w:rPr>
                          <w:rFonts w:ascii="Verdana" w:hAnsi="Verdana"/>
                          <w:b/>
                          <w:noProof/>
                          <w:sz w:val="24"/>
                          <w:szCs w:val="24"/>
                          <w:lang w:eastAsia="en-US"/>
                        </w:rPr>
                        <w:drawing>
                          <wp:inline distT="0" distB="0" distL="0" distR="0" wp14:anchorId="72935C9D" wp14:editId="1A54E54E">
                            <wp:extent cx="200025" cy="152400"/>
                            <wp:effectExtent l="0" t="0" r="952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37751">
                        <w:rPr>
                          <w:rFonts w:ascii="Verdana" w:hAnsi="Verdana"/>
                          <w:b/>
                          <w:noProof/>
                          <w:sz w:val="24"/>
                          <w:szCs w:val="24"/>
                          <w:lang w:eastAsia="en-US"/>
                        </w:rPr>
                        <w:drawing>
                          <wp:inline distT="0" distB="0" distL="0" distR="0" wp14:anchorId="45ED94F6" wp14:editId="467880FA">
                            <wp:extent cx="200025" cy="152400"/>
                            <wp:effectExtent l="0" t="0" r="9525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37751">
                        <w:rPr>
                          <w:rFonts w:ascii="Verdana" w:hAnsi="Verdana"/>
                          <w:b/>
                          <w:noProof/>
                          <w:sz w:val="24"/>
                          <w:szCs w:val="24"/>
                          <w:lang w:eastAsia="en-US"/>
                        </w:rPr>
                        <w:drawing>
                          <wp:inline distT="0" distB="0" distL="0" distR="0" wp14:anchorId="17F8C7F8" wp14:editId="3E1C4412">
                            <wp:extent cx="200025" cy="152400"/>
                            <wp:effectExtent l="0" t="0" r="9525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37751">
                        <w:rPr>
                          <w:rFonts w:ascii="Verdana" w:hAnsi="Verdana"/>
                          <w:b/>
                          <w:noProof/>
                          <w:sz w:val="24"/>
                          <w:szCs w:val="24"/>
                          <w:lang w:eastAsia="en-US"/>
                        </w:rPr>
                        <w:drawing>
                          <wp:inline distT="0" distB="0" distL="0" distR="0" wp14:anchorId="5D6C2B3F" wp14:editId="19C3FF62">
                            <wp:extent cx="200025" cy="152400"/>
                            <wp:effectExtent l="0" t="0" r="9525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37751" w:rsidRPr="00337751" w:rsidRDefault="00337751">
                      <w:pP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D21D9" w:rsidRPr="001B2E78" w:rsidRDefault="001D21D9" w:rsidP="001D21D9">
      <w:pPr>
        <w:pStyle w:val="SectionHeading"/>
        <w:ind w:left="-54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Skills</w:t>
      </w:r>
    </w:p>
    <w:p w:rsidR="001D21D9" w:rsidRDefault="00BF0A11" w:rsidP="00BF0A11">
      <w:pPr>
        <w:pStyle w:val="SectionHeading"/>
        <w:ind w:left="-540"/>
        <w:rPr>
          <w:rFonts w:ascii="Verdana" w:hAnsi="Verdana"/>
          <w:color w:val="000000" w:themeColor="text1"/>
          <w:sz w:val="20"/>
        </w:rPr>
      </w:pPr>
      <w:r>
        <w:rPr>
          <w:noProof/>
          <w:lang w:eastAsia="en-US"/>
        </w:rPr>
        <w:drawing>
          <wp:inline distT="0" distB="0" distL="0" distR="0" wp14:anchorId="2DCB6F5F" wp14:editId="3487187E">
            <wp:extent cx="8953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4AC14C86" wp14:editId="105CCF94">
            <wp:extent cx="923925" cy="12858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C729F7D" wp14:editId="3313BDA0">
            <wp:extent cx="990600" cy="13239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5BE727A1" wp14:editId="3466566F">
            <wp:extent cx="1000125" cy="13144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82FA246" wp14:editId="7ED81D1B">
            <wp:extent cx="877570" cy="13049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1530" cy="131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11" w:rsidRPr="00BF0A11" w:rsidRDefault="00BF0A11" w:rsidP="00BF0A11">
      <w:pPr>
        <w:pStyle w:val="BodyText"/>
        <w:spacing w:before="78"/>
        <w:ind w:left="-540"/>
        <w:rPr>
          <w:sz w:val="18"/>
          <w:szCs w:val="18"/>
        </w:rPr>
      </w:pPr>
      <w:r>
        <w:rPr>
          <w:color w:val="7E7E7E"/>
          <w:sz w:val="18"/>
          <w:szCs w:val="18"/>
        </w:rPr>
        <w:t xml:space="preserve"> </w:t>
      </w:r>
      <w:r w:rsidRPr="00BF0A11">
        <w:rPr>
          <w:color w:val="7E7E7E"/>
          <w:sz w:val="18"/>
          <w:szCs w:val="18"/>
        </w:rPr>
        <w:t>Fluent</w:t>
      </w:r>
      <w:r w:rsidRPr="00BF0A11">
        <w:rPr>
          <w:color w:val="7E7E7E"/>
          <w:spacing w:val="-10"/>
          <w:sz w:val="18"/>
          <w:szCs w:val="18"/>
        </w:rPr>
        <w:t xml:space="preserve"> </w:t>
      </w:r>
      <w:r w:rsidRPr="00BF0A11">
        <w:rPr>
          <w:color w:val="7E7E7E"/>
          <w:sz w:val="18"/>
          <w:szCs w:val="18"/>
        </w:rPr>
        <w:t>grip</w:t>
      </w:r>
      <w:r w:rsidRPr="00BF0A11">
        <w:rPr>
          <w:color w:val="7E7E7E"/>
          <w:spacing w:val="-11"/>
          <w:sz w:val="18"/>
          <w:szCs w:val="18"/>
        </w:rPr>
        <w:t xml:space="preserve"> </w:t>
      </w:r>
      <w:r w:rsidRPr="00BF0A11">
        <w:rPr>
          <w:color w:val="7E7E7E"/>
          <w:sz w:val="18"/>
          <w:szCs w:val="18"/>
        </w:rPr>
        <w:t>on</w:t>
      </w:r>
      <w:r w:rsidRPr="00BF0A11">
        <w:rPr>
          <w:color w:val="7E7E7E"/>
          <w:spacing w:val="-11"/>
          <w:sz w:val="18"/>
          <w:szCs w:val="18"/>
        </w:rPr>
        <w:t xml:space="preserve"> </w:t>
      </w:r>
      <w:r w:rsidRPr="00BF0A11">
        <w:rPr>
          <w:color w:val="7E7E7E"/>
          <w:sz w:val="18"/>
          <w:szCs w:val="18"/>
        </w:rPr>
        <w:t>HTML,</w:t>
      </w:r>
      <w:r w:rsidRPr="00BF0A11">
        <w:rPr>
          <w:color w:val="7E7E7E"/>
          <w:spacing w:val="-9"/>
          <w:sz w:val="18"/>
          <w:szCs w:val="18"/>
        </w:rPr>
        <w:t xml:space="preserve"> </w:t>
      </w:r>
      <w:r w:rsidRPr="00BF0A11">
        <w:rPr>
          <w:color w:val="7E7E7E"/>
          <w:sz w:val="18"/>
          <w:szCs w:val="18"/>
        </w:rPr>
        <w:t>CSS</w:t>
      </w:r>
      <w:r w:rsidRPr="00BF0A11">
        <w:rPr>
          <w:color w:val="7E7E7E"/>
          <w:spacing w:val="-11"/>
          <w:sz w:val="18"/>
          <w:szCs w:val="18"/>
        </w:rPr>
        <w:t xml:space="preserve"> </w:t>
      </w:r>
      <w:r w:rsidRPr="00BF0A11">
        <w:rPr>
          <w:color w:val="7E7E7E"/>
          <w:sz w:val="18"/>
          <w:szCs w:val="18"/>
        </w:rPr>
        <w:t>and</w:t>
      </w:r>
      <w:r w:rsidRPr="00BF0A11">
        <w:rPr>
          <w:color w:val="7E7E7E"/>
          <w:spacing w:val="-11"/>
          <w:sz w:val="18"/>
          <w:szCs w:val="18"/>
        </w:rPr>
        <w:t xml:space="preserve"> </w:t>
      </w:r>
      <w:r w:rsidRPr="00BF0A11">
        <w:rPr>
          <w:color w:val="7E7E7E"/>
          <w:sz w:val="18"/>
          <w:szCs w:val="18"/>
        </w:rPr>
        <w:t>Javascript</w:t>
      </w:r>
      <w:r w:rsidRPr="00BF0A11">
        <w:rPr>
          <w:color w:val="7E7E7E"/>
          <w:spacing w:val="-10"/>
          <w:sz w:val="18"/>
          <w:szCs w:val="18"/>
        </w:rPr>
        <w:t xml:space="preserve"> </w:t>
      </w:r>
      <w:r w:rsidRPr="00BF0A11">
        <w:rPr>
          <w:color w:val="7E7E7E"/>
          <w:sz w:val="18"/>
          <w:szCs w:val="18"/>
        </w:rPr>
        <w:t>concepts.</w:t>
      </w:r>
    </w:p>
    <w:p w:rsidR="00BF0A11" w:rsidRPr="00BF0A11" w:rsidRDefault="00BF0A11" w:rsidP="00BF0A11">
      <w:pPr>
        <w:pStyle w:val="BodyText"/>
        <w:spacing w:before="182" w:line="259" w:lineRule="auto"/>
        <w:ind w:left="-630" w:right="1"/>
        <w:rPr>
          <w:sz w:val="18"/>
          <w:szCs w:val="18"/>
        </w:rPr>
      </w:pPr>
      <w:r w:rsidRPr="00BF0A11">
        <w:rPr>
          <w:color w:val="7E7E7E"/>
          <w:sz w:val="18"/>
          <w:szCs w:val="18"/>
        </w:rPr>
        <w:t xml:space="preserve"> </w:t>
      </w:r>
      <w:r>
        <w:rPr>
          <w:color w:val="7E7E7E"/>
          <w:sz w:val="18"/>
          <w:szCs w:val="18"/>
        </w:rPr>
        <w:t xml:space="preserve"> </w:t>
      </w:r>
      <w:r w:rsidRPr="00BF0A11">
        <w:rPr>
          <w:color w:val="7E7E7E"/>
          <w:sz w:val="18"/>
          <w:szCs w:val="18"/>
        </w:rPr>
        <w:t>Understanding of core react concepts like DOM</w:t>
      </w:r>
      <w:r w:rsidRPr="00BF0A11">
        <w:rPr>
          <w:color w:val="7E7E7E"/>
          <w:spacing w:val="1"/>
          <w:sz w:val="18"/>
          <w:szCs w:val="18"/>
        </w:rPr>
        <w:t xml:space="preserve"> </w:t>
      </w:r>
      <w:r w:rsidRPr="00BF0A11">
        <w:rPr>
          <w:color w:val="7E7E7E"/>
          <w:sz w:val="18"/>
          <w:szCs w:val="18"/>
        </w:rPr>
        <w:t>manipulation,</w:t>
      </w:r>
      <w:r w:rsidRPr="00BF0A11">
        <w:rPr>
          <w:color w:val="7E7E7E"/>
          <w:spacing w:val="-11"/>
          <w:sz w:val="18"/>
          <w:szCs w:val="18"/>
        </w:rPr>
        <w:t xml:space="preserve"> </w:t>
      </w:r>
      <w:r w:rsidRPr="00BF0A11">
        <w:rPr>
          <w:color w:val="7E7E7E"/>
          <w:sz w:val="18"/>
          <w:szCs w:val="18"/>
        </w:rPr>
        <w:t>Babel</w:t>
      </w:r>
      <w:r w:rsidRPr="00BF0A11">
        <w:rPr>
          <w:color w:val="7E7E7E"/>
          <w:spacing w:val="-11"/>
          <w:sz w:val="18"/>
          <w:szCs w:val="18"/>
        </w:rPr>
        <w:t xml:space="preserve"> </w:t>
      </w:r>
      <w:r w:rsidRPr="00BF0A11">
        <w:rPr>
          <w:color w:val="7E7E7E"/>
          <w:sz w:val="18"/>
          <w:szCs w:val="18"/>
        </w:rPr>
        <w:t>transpiler</w:t>
      </w:r>
      <w:r w:rsidRPr="00BF0A11">
        <w:rPr>
          <w:color w:val="7E7E7E"/>
          <w:spacing w:val="-11"/>
          <w:sz w:val="18"/>
          <w:szCs w:val="18"/>
        </w:rPr>
        <w:t xml:space="preserve"> </w:t>
      </w:r>
      <w:r w:rsidRPr="00BF0A11">
        <w:rPr>
          <w:color w:val="7E7E7E"/>
          <w:sz w:val="18"/>
          <w:szCs w:val="18"/>
        </w:rPr>
        <w:t>and</w:t>
      </w:r>
      <w:r w:rsidRPr="00BF0A11">
        <w:rPr>
          <w:color w:val="7E7E7E"/>
          <w:spacing w:val="-9"/>
          <w:sz w:val="18"/>
          <w:szCs w:val="18"/>
        </w:rPr>
        <w:t xml:space="preserve"> </w:t>
      </w:r>
      <w:r>
        <w:rPr>
          <w:color w:val="7E7E7E"/>
          <w:spacing w:val="-9"/>
          <w:sz w:val="18"/>
          <w:szCs w:val="18"/>
        </w:rPr>
        <w:t xml:space="preserve">               </w:t>
      </w:r>
      <w:r w:rsidRPr="00BF0A11">
        <w:rPr>
          <w:color w:val="7E7E7E"/>
          <w:sz w:val="18"/>
          <w:szCs w:val="18"/>
        </w:rPr>
        <w:t>directory</w:t>
      </w:r>
      <w:r w:rsidRPr="00BF0A11">
        <w:rPr>
          <w:color w:val="7E7E7E"/>
          <w:spacing w:val="-11"/>
          <w:sz w:val="18"/>
          <w:szCs w:val="18"/>
        </w:rPr>
        <w:t xml:space="preserve"> </w:t>
      </w:r>
      <w:r w:rsidRPr="00BF0A11">
        <w:rPr>
          <w:color w:val="7E7E7E"/>
          <w:sz w:val="18"/>
          <w:szCs w:val="18"/>
        </w:rPr>
        <w:t>structure.</w:t>
      </w:r>
    </w:p>
    <w:p w:rsidR="00BF0A11" w:rsidRPr="00BF0A11" w:rsidRDefault="00BF0A11" w:rsidP="00BF0A11">
      <w:pPr>
        <w:pStyle w:val="SectionHeading"/>
        <w:ind w:left="-540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color w:val="7E7E7E"/>
          <w:sz w:val="18"/>
          <w:szCs w:val="18"/>
        </w:rPr>
        <w:t xml:space="preserve"> </w:t>
      </w:r>
      <w:r w:rsidRPr="00BF0A11">
        <w:rPr>
          <w:rFonts w:ascii="Verdana" w:hAnsi="Verdana"/>
          <w:color w:val="7E7E7E"/>
          <w:sz w:val="18"/>
          <w:szCs w:val="18"/>
        </w:rPr>
        <w:t>Knows</w:t>
      </w:r>
      <w:r w:rsidRPr="00BF0A11">
        <w:rPr>
          <w:rFonts w:ascii="Verdana" w:hAnsi="Verdana"/>
          <w:color w:val="7E7E7E"/>
          <w:spacing w:val="-6"/>
          <w:sz w:val="18"/>
          <w:szCs w:val="18"/>
        </w:rPr>
        <w:t xml:space="preserve"> </w:t>
      </w:r>
      <w:r w:rsidRPr="00BF0A11">
        <w:rPr>
          <w:rFonts w:ascii="Verdana" w:hAnsi="Verdana"/>
          <w:color w:val="7E7E7E"/>
          <w:sz w:val="18"/>
          <w:szCs w:val="18"/>
        </w:rPr>
        <w:t>how</w:t>
      </w:r>
      <w:r w:rsidRPr="00BF0A11">
        <w:rPr>
          <w:rFonts w:ascii="Verdana" w:hAnsi="Verdana"/>
          <w:color w:val="7E7E7E"/>
          <w:spacing w:val="-5"/>
          <w:sz w:val="18"/>
          <w:szCs w:val="18"/>
        </w:rPr>
        <w:t xml:space="preserve"> </w:t>
      </w:r>
      <w:r w:rsidRPr="00BF0A11">
        <w:rPr>
          <w:rFonts w:ascii="Verdana" w:hAnsi="Verdana"/>
          <w:color w:val="7E7E7E"/>
          <w:sz w:val="18"/>
          <w:szCs w:val="18"/>
        </w:rPr>
        <w:t>to</w:t>
      </w:r>
      <w:r w:rsidRPr="00BF0A11">
        <w:rPr>
          <w:rFonts w:ascii="Verdana" w:hAnsi="Verdana"/>
          <w:color w:val="7E7E7E"/>
          <w:spacing w:val="-7"/>
          <w:sz w:val="18"/>
          <w:szCs w:val="18"/>
        </w:rPr>
        <w:t xml:space="preserve"> </w:t>
      </w:r>
      <w:r w:rsidRPr="00BF0A11">
        <w:rPr>
          <w:rFonts w:ascii="Verdana" w:hAnsi="Verdana"/>
          <w:color w:val="7E7E7E"/>
          <w:sz w:val="18"/>
          <w:szCs w:val="18"/>
        </w:rPr>
        <w:t>sync</w:t>
      </w:r>
      <w:r w:rsidRPr="00BF0A11">
        <w:rPr>
          <w:rFonts w:ascii="Verdana" w:hAnsi="Verdana"/>
          <w:color w:val="7E7E7E"/>
          <w:spacing w:val="-5"/>
          <w:sz w:val="18"/>
          <w:szCs w:val="18"/>
        </w:rPr>
        <w:t xml:space="preserve"> </w:t>
      </w:r>
      <w:r w:rsidRPr="00BF0A11">
        <w:rPr>
          <w:rFonts w:ascii="Verdana" w:hAnsi="Verdana"/>
          <w:color w:val="7E7E7E"/>
          <w:sz w:val="18"/>
          <w:szCs w:val="18"/>
        </w:rPr>
        <w:t>workflows</w:t>
      </w:r>
      <w:r w:rsidRPr="00BF0A11">
        <w:rPr>
          <w:rFonts w:ascii="Verdana" w:hAnsi="Verdana"/>
          <w:color w:val="7E7E7E"/>
          <w:spacing w:val="-4"/>
          <w:sz w:val="18"/>
          <w:szCs w:val="18"/>
        </w:rPr>
        <w:t xml:space="preserve"> </w:t>
      </w:r>
      <w:r w:rsidRPr="00BF0A11">
        <w:rPr>
          <w:rFonts w:ascii="Verdana" w:hAnsi="Verdana"/>
          <w:color w:val="7E7E7E"/>
          <w:sz w:val="18"/>
          <w:szCs w:val="18"/>
        </w:rPr>
        <w:t>from</w:t>
      </w:r>
      <w:r w:rsidRPr="00BF0A11">
        <w:rPr>
          <w:rFonts w:ascii="Verdana" w:hAnsi="Verdana"/>
          <w:color w:val="7E7E7E"/>
          <w:spacing w:val="-3"/>
          <w:sz w:val="18"/>
          <w:szCs w:val="18"/>
        </w:rPr>
        <w:t xml:space="preserve"> </w:t>
      </w:r>
      <w:r w:rsidRPr="00BF0A11">
        <w:rPr>
          <w:rFonts w:ascii="Verdana" w:hAnsi="Verdana"/>
          <w:color w:val="7E7E7E"/>
          <w:sz w:val="18"/>
          <w:szCs w:val="18"/>
        </w:rPr>
        <w:t>different</w:t>
      </w:r>
      <w:r w:rsidRPr="00BF0A11">
        <w:rPr>
          <w:rFonts w:ascii="Verdana" w:hAnsi="Verdana"/>
          <w:color w:val="7E7E7E"/>
          <w:spacing w:val="-6"/>
          <w:sz w:val="18"/>
          <w:szCs w:val="18"/>
        </w:rPr>
        <w:t xml:space="preserve"> </w:t>
      </w:r>
      <w:r w:rsidRPr="00BF0A11">
        <w:rPr>
          <w:rFonts w:ascii="Verdana" w:hAnsi="Verdana"/>
          <w:color w:val="7E7E7E"/>
          <w:sz w:val="18"/>
          <w:szCs w:val="18"/>
        </w:rPr>
        <w:t>modules</w:t>
      </w:r>
    </w:p>
    <w:sectPr w:rsidR="00BF0A11" w:rsidRPr="00BF0A11" w:rsidSect="00BF0A11">
      <w:headerReference w:type="default" r:id="rId22"/>
      <w:footerReference w:type="default" r:id="rId23"/>
      <w:headerReference w:type="first" r:id="rId24"/>
      <w:pgSz w:w="12240" w:h="15840"/>
      <w:pgMar w:top="180" w:right="360" w:bottom="0" w:left="495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1EC" w:rsidRDefault="00FB21EC">
      <w:pPr>
        <w:spacing w:after="0" w:line="240" w:lineRule="auto"/>
      </w:pPr>
      <w:r>
        <w:separator/>
      </w:r>
    </w:p>
  </w:endnote>
  <w:endnote w:type="continuationSeparator" w:id="0">
    <w:p w:rsidR="00FB21EC" w:rsidRDefault="00FB2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4" w:rsidRDefault="003802F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B66A4" w:rsidRDefault="003802FC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F0A11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3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5B66A4" w:rsidRDefault="003802FC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F0A11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1EC" w:rsidRDefault="00FB21EC">
      <w:pPr>
        <w:spacing w:after="0" w:line="240" w:lineRule="auto"/>
      </w:pPr>
      <w:r>
        <w:separator/>
      </w:r>
    </w:p>
  </w:footnote>
  <w:footnote w:type="continuationSeparator" w:id="0">
    <w:p w:rsidR="00FB21EC" w:rsidRDefault="00FB2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4" w:rsidRDefault="003802FC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E832E7D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2683c6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4" w:rsidRDefault="003802FC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16496CC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2683c6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6" type="#_x0000_t75" style="width:16.5pt;height:14.25pt;visibility:visible;mso-wrap-style:square" o:bullet="t">
        <v:imagedata r:id="rId1" o:title=""/>
      </v:shape>
    </w:pict>
  </w:numPicBullet>
  <w:numPicBullet w:numPicBulletId="1">
    <w:pict>
      <v:shape id="_x0000_i1277" type="#_x0000_t75" style="width:11.25pt;height:11.25pt" o:bullet="t">
        <v:imagedata r:id="rId2" o:title="msoE38D"/>
      </v:shape>
    </w:pict>
  </w:numPicBullet>
  <w:abstractNum w:abstractNumId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03624D"/>
    <w:multiLevelType w:val="hybridMultilevel"/>
    <w:tmpl w:val="44B441D8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1776E"/>
    <w:multiLevelType w:val="hybridMultilevel"/>
    <w:tmpl w:val="34C26F88"/>
    <w:lvl w:ilvl="0" w:tplc="04090007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20F17"/>
    <w:multiLevelType w:val="hybridMultilevel"/>
    <w:tmpl w:val="1616B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2322C"/>
    <w:multiLevelType w:val="hybridMultilevel"/>
    <w:tmpl w:val="E3BA14CA"/>
    <w:lvl w:ilvl="0" w:tplc="0F8E37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74A0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9E32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0C3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642C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06ED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5AC0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AAC9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5ED4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9245B"/>
    <w:multiLevelType w:val="hybridMultilevel"/>
    <w:tmpl w:val="00B6C7D8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89699D"/>
    <w:multiLevelType w:val="hybridMultilevel"/>
    <w:tmpl w:val="D430B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21366A"/>
    <w:multiLevelType w:val="hybridMultilevel"/>
    <w:tmpl w:val="624672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6"/>
  </w:num>
  <w:num w:numId="7">
    <w:abstractNumId w:val="2"/>
  </w:num>
  <w:num w:numId="8">
    <w:abstractNumId w:val="6"/>
  </w:num>
  <w:num w:numId="9">
    <w:abstractNumId w:val="2"/>
    <w:lvlOverride w:ilvl="0">
      <w:startOverride w:val="1"/>
    </w:lvlOverride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11"/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7"/>
  </w:num>
  <w:num w:numId="19">
    <w:abstractNumId w:val="10"/>
  </w:num>
  <w:num w:numId="20">
    <w:abstractNumId w:val="5"/>
  </w:num>
  <w:num w:numId="21">
    <w:abstractNumId w:val="1"/>
  </w:num>
  <w:num w:numId="22">
    <w:abstractNumId w:val="9"/>
  </w:num>
  <w:num w:numId="23">
    <w:abstractNumId w:val="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24"/>
    <w:rsid w:val="00017380"/>
    <w:rsid w:val="00097200"/>
    <w:rsid w:val="001B0330"/>
    <w:rsid w:val="001B2E78"/>
    <w:rsid w:val="001D21D9"/>
    <w:rsid w:val="00337751"/>
    <w:rsid w:val="003802FC"/>
    <w:rsid w:val="0041048A"/>
    <w:rsid w:val="00433C1C"/>
    <w:rsid w:val="005A1C6D"/>
    <w:rsid w:val="005B66A4"/>
    <w:rsid w:val="00667366"/>
    <w:rsid w:val="00764799"/>
    <w:rsid w:val="00775340"/>
    <w:rsid w:val="00885A61"/>
    <w:rsid w:val="008B53EA"/>
    <w:rsid w:val="00916E24"/>
    <w:rsid w:val="009D23E8"/>
    <w:rsid w:val="009E7FAF"/>
    <w:rsid w:val="00A7717F"/>
    <w:rsid w:val="00AC20F5"/>
    <w:rsid w:val="00AE56C7"/>
    <w:rsid w:val="00AF01AB"/>
    <w:rsid w:val="00B222C8"/>
    <w:rsid w:val="00B5242D"/>
    <w:rsid w:val="00BF0A11"/>
    <w:rsid w:val="00C82E95"/>
    <w:rsid w:val="00C9019A"/>
    <w:rsid w:val="00E12938"/>
    <w:rsid w:val="00E176FC"/>
    <w:rsid w:val="00EA4B14"/>
    <w:rsid w:val="00FB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AC169F-F351-4151-BBB0-FB26CA8D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27CED7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264356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264356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27CED7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27CED7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AE56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E9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B222C8"/>
    <w:pPr>
      <w:spacing w:after="0" w:line="240" w:lineRule="auto"/>
      <w:jc w:val="both"/>
    </w:pPr>
    <w:rPr>
      <w:color w:val="auto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F0A1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color w:val="auto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F0A11"/>
    <w:rPr>
      <w:rFonts w:ascii="Verdana" w:eastAsia="Verdana" w:hAnsi="Verdana" w:cs="Verdana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7.emf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1D5E98511B47479735CDC602ED1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6F08F-9112-40CC-A5FA-297520946F30}"/>
      </w:docPartPr>
      <w:docPartBody>
        <w:p w:rsidR="003F5E2D" w:rsidRDefault="00E71622">
          <w:pPr>
            <w:pStyle w:val="761D5E98511B47479735CDC602ED128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D8EB3303DAD4A14BECC4BBBD2B33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7D428-9778-4D6B-9FC3-849DCCD8849A}"/>
      </w:docPartPr>
      <w:docPartBody>
        <w:p w:rsidR="003F5E2D" w:rsidRDefault="00E71622">
          <w:pPr>
            <w:pStyle w:val="7D8EB3303DAD4A14BECC4BBBD2B3314D"/>
          </w:pPr>
          <w:r>
            <w:t>[Your Name]</w:t>
          </w:r>
        </w:p>
      </w:docPartBody>
    </w:docPart>
    <w:docPart>
      <w:docPartPr>
        <w:name w:val="2EB1CEC100B54518BD52F2040B8B8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427D2-5A81-47D1-820B-632709A835A0}"/>
      </w:docPartPr>
      <w:docPartBody>
        <w:p w:rsidR="00000000" w:rsidRDefault="003F5E2D" w:rsidP="003F5E2D">
          <w:pPr>
            <w:pStyle w:val="2EB1CEC100B54518BD52F2040B8B899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1F"/>
    <w:rsid w:val="0005631F"/>
    <w:rsid w:val="003F5E2D"/>
    <w:rsid w:val="00E71622"/>
    <w:rsid w:val="00FD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03AFBB08BF4F3DAD3D93DCED76BFF7">
    <w:name w:val="0303AFBB08BF4F3DAD3D93DCED76BFF7"/>
  </w:style>
  <w:style w:type="character" w:styleId="PlaceholderText">
    <w:name w:val="Placeholder Text"/>
    <w:basedOn w:val="DefaultParagraphFont"/>
    <w:uiPriority w:val="99"/>
    <w:semiHidden/>
    <w:rsid w:val="003F5E2D"/>
    <w:rPr>
      <w:color w:val="808080"/>
    </w:rPr>
  </w:style>
  <w:style w:type="paragraph" w:customStyle="1" w:styleId="761D5E98511B47479735CDC602ED1287">
    <w:name w:val="761D5E98511B47479735CDC602ED1287"/>
  </w:style>
  <w:style w:type="paragraph" w:customStyle="1" w:styleId="8B164F461AAF47B1811926ACAC26FF6C">
    <w:name w:val="8B164F461AAF47B1811926ACAC26FF6C"/>
  </w:style>
  <w:style w:type="paragraph" w:customStyle="1" w:styleId="C3D0B359D3814BAC842F75339B7C2C4D">
    <w:name w:val="C3D0B359D3814BAC842F75339B7C2C4D"/>
  </w:style>
  <w:style w:type="paragraph" w:customStyle="1" w:styleId="F22263FECBE740498154E35CA58D36A8">
    <w:name w:val="F22263FECBE740498154E35CA58D36A8"/>
  </w:style>
  <w:style w:type="paragraph" w:styleId="ListBullet">
    <w:name w:val="List Bullet"/>
    <w:basedOn w:val="Normal"/>
    <w:uiPriority w:val="1"/>
    <w:unhideWhenUsed/>
    <w:qFormat/>
    <w:rsid w:val="0005631F"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</w:rPr>
  </w:style>
  <w:style w:type="paragraph" w:customStyle="1" w:styleId="7D298900D07A4F2B8FD680DCC16ADCDF">
    <w:name w:val="7D298900D07A4F2B8FD680DCC16ADCDF"/>
  </w:style>
  <w:style w:type="paragraph" w:customStyle="1" w:styleId="A4540FB9111046369CBF9214B6000AE5">
    <w:name w:val="A4540FB9111046369CBF9214B6000AE5"/>
  </w:style>
  <w:style w:type="paragraph" w:customStyle="1" w:styleId="51066C089321479E91A892AA19BAA350">
    <w:name w:val="51066C089321479E91A892AA19BAA350"/>
  </w:style>
  <w:style w:type="paragraph" w:customStyle="1" w:styleId="F722F36E50E444528652A060F20483F4">
    <w:name w:val="F722F36E50E444528652A060F20483F4"/>
  </w:style>
  <w:style w:type="paragraph" w:customStyle="1" w:styleId="7D8EB3303DAD4A14BECC4BBBD2B3314D">
    <w:name w:val="7D8EB3303DAD4A14BECC4BBBD2B3314D"/>
  </w:style>
  <w:style w:type="paragraph" w:customStyle="1" w:styleId="2C5DBFB0C5DA49E8A83D16213670FF95">
    <w:name w:val="2C5DBFB0C5DA49E8A83D16213670FF95"/>
  </w:style>
  <w:style w:type="paragraph" w:customStyle="1" w:styleId="0106903D21FE4C2C9B5B045247B753AE">
    <w:name w:val="0106903D21FE4C2C9B5B045247B753AE"/>
    <w:rsid w:val="0005631F"/>
  </w:style>
  <w:style w:type="paragraph" w:customStyle="1" w:styleId="F09F2AB01D3146C18B76971D69112C85">
    <w:name w:val="F09F2AB01D3146C18B76971D69112C85"/>
    <w:rsid w:val="0005631F"/>
  </w:style>
  <w:style w:type="paragraph" w:customStyle="1" w:styleId="C34DAD482AB5458CA1294F607B57CA7E">
    <w:name w:val="C34DAD482AB5458CA1294F607B57CA7E"/>
    <w:rsid w:val="0005631F"/>
  </w:style>
  <w:style w:type="paragraph" w:customStyle="1" w:styleId="9800B2335E4A428596F472CF8931FC54">
    <w:name w:val="9800B2335E4A428596F472CF8931FC54"/>
    <w:rsid w:val="0005631F"/>
  </w:style>
  <w:style w:type="paragraph" w:customStyle="1" w:styleId="B47A2A6AA8D8447F83BBF9F18FB7D86E">
    <w:name w:val="B47A2A6AA8D8447F83BBF9F18FB7D86E"/>
    <w:rsid w:val="0005631F"/>
  </w:style>
  <w:style w:type="paragraph" w:customStyle="1" w:styleId="943A44B05ED24D9EBA544ED0104B2519">
    <w:name w:val="943A44B05ED24D9EBA544ED0104B2519"/>
    <w:rsid w:val="003F5E2D"/>
  </w:style>
  <w:style w:type="paragraph" w:customStyle="1" w:styleId="2EB1CEC100B54518BD52F2040B8B8998">
    <w:name w:val="2EB1CEC100B54518BD52F2040B8B8998"/>
    <w:rsid w:val="003F5E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10AC7-5012-4700-96FB-DE504580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147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 Satish Kumar</dc:creator>
  <cp:keywords/>
  <cp:lastModifiedBy>Dangi</cp:lastModifiedBy>
  <cp:revision>19</cp:revision>
  <dcterms:created xsi:type="dcterms:W3CDTF">2022-11-26T10:02:00Z</dcterms:created>
  <dcterms:modified xsi:type="dcterms:W3CDTF">2022-11-26T14:35:00Z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